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A152" w14:textId="34AD4F08" w:rsidR="001A7287" w:rsidRPr="00AE5F91" w:rsidRDefault="001F3E65" w:rsidP="009B373D">
      <w:pPr>
        <w:rPr>
          <w:b/>
          <w:bCs w:val="0"/>
          <w:sz w:val="56"/>
          <w:szCs w:val="56"/>
        </w:rPr>
      </w:pPr>
      <w:bookmarkStart w:id="0" w:name="_Toc367280659"/>
      <w:bookmarkEnd w:id="0"/>
      <w:r w:rsidRPr="00AE5F91">
        <w:rPr>
          <w:noProof/>
        </w:rPr>
        <w:drawing>
          <wp:inline distT="0" distB="0" distL="0" distR="0" wp14:anchorId="4E1CE15E" wp14:editId="44FE9F20">
            <wp:extent cx="2636441" cy="403698"/>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3887" cy="412494"/>
                    </a:xfrm>
                    <a:prstGeom prst="rect">
                      <a:avLst/>
                    </a:prstGeom>
                    <a:noFill/>
                    <a:ln>
                      <a:noFill/>
                    </a:ln>
                  </pic:spPr>
                </pic:pic>
              </a:graphicData>
            </a:graphic>
          </wp:inline>
        </w:drawing>
      </w:r>
    </w:p>
    <w:p w14:paraId="01588C1A" w14:textId="11109020" w:rsidR="001A7287" w:rsidRPr="00AE5F91" w:rsidRDefault="001A7287" w:rsidP="001A7287">
      <w:pPr>
        <w:pStyle w:val="Title"/>
        <w:jc w:val="right"/>
        <w:rPr>
          <w:sz w:val="72"/>
          <w:szCs w:val="72"/>
        </w:rPr>
      </w:pPr>
    </w:p>
    <w:p w14:paraId="5FB79057" w14:textId="42BE0DCA" w:rsidR="00A20060" w:rsidRPr="00AE5F91" w:rsidRDefault="001F3E65" w:rsidP="00DE3366">
      <w:pPr>
        <w:jc w:val="right"/>
        <w:rPr>
          <w:b/>
          <w:sz w:val="40"/>
          <w:szCs w:val="40"/>
        </w:rPr>
      </w:pPr>
      <w:r w:rsidRPr="00AE5F91">
        <w:rPr>
          <w:b/>
          <w:sz w:val="40"/>
          <w:szCs w:val="40"/>
        </w:rPr>
        <w:t xml:space="preserve">Bocada </w:t>
      </w:r>
      <w:r w:rsidR="007437F2" w:rsidRPr="00AE5F91">
        <w:rPr>
          <w:b/>
          <w:sz w:val="40"/>
          <w:szCs w:val="40"/>
        </w:rPr>
        <w:t>VAST</w:t>
      </w:r>
      <w:r w:rsidR="004E066C" w:rsidRPr="00AE5F91">
        <w:rPr>
          <w:b/>
          <w:sz w:val="40"/>
          <w:szCs w:val="40"/>
        </w:rPr>
        <w:t xml:space="preserve"> Plugin Configuration Guide</w:t>
      </w:r>
    </w:p>
    <w:p w14:paraId="49ED33B4" w14:textId="77777777" w:rsidR="001A7287" w:rsidRPr="00AE5F91" w:rsidRDefault="001A7287" w:rsidP="001A7287">
      <w:pPr>
        <w:rPr>
          <w:szCs w:val="22"/>
        </w:rPr>
      </w:pPr>
      <w:bookmarkStart w:id="1" w:name="_Toc364328932"/>
      <w:bookmarkStart w:id="2" w:name="_Toc364328421"/>
    </w:p>
    <w:sdt>
      <w:sdtPr>
        <w:rPr>
          <w:rFonts w:eastAsiaTheme="minorHAnsi"/>
          <w:b w:val="0"/>
          <w:color w:val="auto"/>
          <w:sz w:val="22"/>
          <w:szCs w:val="24"/>
          <w:lang w:eastAsia="en-US"/>
        </w:rPr>
        <w:id w:val="-736243340"/>
        <w:docPartObj>
          <w:docPartGallery w:val="Table of Contents"/>
          <w:docPartUnique/>
        </w:docPartObj>
      </w:sdtPr>
      <w:sdtEndPr>
        <w:rPr>
          <w:bCs/>
          <w:noProof/>
        </w:rPr>
      </w:sdtEndPr>
      <w:sdtContent>
        <w:p w14:paraId="05C0ACFE" w14:textId="64CB65DA" w:rsidR="00BA5CA4" w:rsidRPr="00AE5F91" w:rsidRDefault="00BA5CA4" w:rsidP="003F61D3">
          <w:pPr>
            <w:pStyle w:val="TOCHeading"/>
            <w:numPr>
              <w:ilvl w:val="0"/>
              <w:numId w:val="0"/>
            </w:numPr>
          </w:pPr>
          <w:r w:rsidRPr="00AE5F91">
            <w:t>Contents</w:t>
          </w:r>
        </w:p>
        <w:p w14:paraId="627D16FE" w14:textId="7A1DDF07" w:rsidR="00034833" w:rsidRDefault="00F202BD">
          <w:pPr>
            <w:pStyle w:val="TOC1"/>
            <w:rPr>
              <w:rFonts w:eastAsiaTheme="minorEastAsia" w:cstheme="minorBidi"/>
              <w:bCs w:val="0"/>
              <w:noProof/>
              <w:szCs w:val="22"/>
            </w:rPr>
          </w:pPr>
          <w:r>
            <w:fldChar w:fldCharType="begin"/>
          </w:r>
          <w:r>
            <w:instrText xml:space="preserve"> TOC \o "1-3" \h \z \u </w:instrText>
          </w:r>
          <w:r>
            <w:fldChar w:fldCharType="separate"/>
          </w:r>
          <w:hyperlink w:anchor="_Toc119044462" w:history="1">
            <w:r w:rsidR="00034833" w:rsidRPr="0013417E">
              <w:rPr>
                <w:rStyle w:val="Hyperlink"/>
                <w:noProof/>
              </w:rPr>
              <w:t>1</w:t>
            </w:r>
            <w:r w:rsidR="00034833">
              <w:rPr>
                <w:rFonts w:eastAsiaTheme="minorEastAsia" w:cstheme="minorBidi"/>
                <w:bCs w:val="0"/>
                <w:noProof/>
                <w:szCs w:val="22"/>
              </w:rPr>
              <w:tab/>
            </w:r>
            <w:r w:rsidR="00034833" w:rsidRPr="0013417E">
              <w:rPr>
                <w:rStyle w:val="Hyperlink"/>
                <w:noProof/>
              </w:rPr>
              <w:t>VAST Configuration Checklist</w:t>
            </w:r>
            <w:r w:rsidR="00034833">
              <w:rPr>
                <w:noProof/>
                <w:webHidden/>
              </w:rPr>
              <w:tab/>
            </w:r>
            <w:r w:rsidR="00034833">
              <w:rPr>
                <w:noProof/>
                <w:webHidden/>
              </w:rPr>
              <w:fldChar w:fldCharType="begin"/>
            </w:r>
            <w:r w:rsidR="00034833">
              <w:rPr>
                <w:noProof/>
                <w:webHidden/>
              </w:rPr>
              <w:instrText xml:space="preserve"> PAGEREF _Toc119044462 \h </w:instrText>
            </w:r>
            <w:r w:rsidR="00034833">
              <w:rPr>
                <w:noProof/>
                <w:webHidden/>
              </w:rPr>
            </w:r>
            <w:r w:rsidR="00034833">
              <w:rPr>
                <w:noProof/>
                <w:webHidden/>
              </w:rPr>
              <w:fldChar w:fldCharType="separate"/>
            </w:r>
            <w:r w:rsidR="0055033C">
              <w:rPr>
                <w:noProof/>
                <w:webHidden/>
              </w:rPr>
              <w:t>2</w:t>
            </w:r>
            <w:r w:rsidR="00034833">
              <w:rPr>
                <w:noProof/>
                <w:webHidden/>
              </w:rPr>
              <w:fldChar w:fldCharType="end"/>
            </w:r>
          </w:hyperlink>
        </w:p>
        <w:p w14:paraId="73E7FC44" w14:textId="28091287" w:rsidR="00034833" w:rsidRDefault="00034833">
          <w:pPr>
            <w:pStyle w:val="TOC3"/>
            <w:tabs>
              <w:tab w:val="right" w:leader="dot" w:pos="9350"/>
            </w:tabs>
            <w:rPr>
              <w:rFonts w:eastAsiaTheme="minorEastAsia" w:cstheme="minorBidi"/>
              <w:bCs w:val="0"/>
              <w:noProof/>
              <w:szCs w:val="22"/>
            </w:rPr>
          </w:pPr>
          <w:hyperlink w:anchor="_Toc119044463" w:history="1">
            <w:r w:rsidRPr="0013417E">
              <w:rPr>
                <w:rStyle w:val="Hyperlink"/>
                <w:noProof/>
              </w:rPr>
              <w:t>Note on Initial Collections</w:t>
            </w:r>
            <w:r>
              <w:rPr>
                <w:noProof/>
                <w:webHidden/>
              </w:rPr>
              <w:tab/>
            </w:r>
            <w:r>
              <w:rPr>
                <w:noProof/>
                <w:webHidden/>
              </w:rPr>
              <w:fldChar w:fldCharType="begin"/>
            </w:r>
            <w:r>
              <w:rPr>
                <w:noProof/>
                <w:webHidden/>
              </w:rPr>
              <w:instrText xml:space="preserve"> PAGEREF _Toc119044463 \h </w:instrText>
            </w:r>
            <w:r>
              <w:rPr>
                <w:noProof/>
                <w:webHidden/>
              </w:rPr>
            </w:r>
            <w:r>
              <w:rPr>
                <w:noProof/>
                <w:webHidden/>
              </w:rPr>
              <w:fldChar w:fldCharType="separate"/>
            </w:r>
            <w:r w:rsidR="0055033C">
              <w:rPr>
                <w:noProof/>
                <w:webHidden/>
              </w:rPr>
              <w:t>2</w:t>
            </w:r>
            <w:r>
              <w:rPr>
                <w:noProof/>
                <w:webHidden/>
              </w:rPr>
              <w:fldChar w:fldCharType="end"/>
            </w:r>
          </w:hyperlink>
        </w:p>
        <w:p w14:paraId="25C5AF6C" w14:textId="6C946CCA" w:rsidR="00034833" w:rsidRDefault="00034833">
          <w:pPr>
            <w:pStyle w:val="TOC1"/>
            <w:rPr>
              <w:rFonts w:eastAsiaTheme="minorEastAsia" w:cstheme="minorBidi"/>
              <w:bCs w:val="0"/>
              <w:noProof/>
              <w:szCs w:val="22"/>
            </w:rPr>
          </w:pPr>
          <w:hyperlink w:anchor="_Toc119044464" w:history="1">
            <w:r w:rsidRPr="0013417E">
              <w:rPr>
                <w:rStyle w:val="Hyperlink"/>
                <w:noProof/>
              </w:rPr>
              <w:t>2</w:t>
            </w:r>
            <w:r>
              <w:rPr>
                <w:rFonts w:eastAsiaTheme="minorEastAsia" w:cstheme="minorBidi"/>
                <w:bCs w:val="0"/>
                <w:noProof/>
                <w:szCs w:val="22"/>
              </w:rPr>
              <w:tab/>
            </w:r>
            <w:r w:rsidRPr="0013417E">
              <w:rPr>
                <w:rStyle w:val="Hyperlink"/>
                <w:noProof/>
              </w:rPr>
              <w:t>Supported Collection Types</w:t>
            </w:r>
            <w:r>
              <w:rPr>
                <w:noProof/>
                <w:webHidden/>
              </w:rPr>
              <w:tab/>
            </w:r>
            <w:r>
              <w:rPr>
                <w:noProof/>
                <w:webHidden/>
              </w:rPr>
              <w:fldChar w:fldCharType="begin"/>
            </w:r>
            <w:r>
              <w:rPr>
                <w:noProof/>
                <w:webHidden/>
              </w:rPr>
              <w:instrText xml:space="preserve"> PAGEREF _Toc119044464 \h </w:instrText>
            </w:r>
            <w:r>
              <w:rPr>
                <w:noProof/>
                <w:webHidden/>
              </w:rPr>
            </w:r>
            <w:r>
              <w:rPr>
                <w:noProof/>
                <w:webHidden/>
              </w:rPr>
              <w:fldChar w:fldCharType="separate"/>
            </w:r>
            <w:r w:rsidR="0055033C">
              <w:rPr>
                <w:noProof/>
                <w:webHidden/>
              </w:rPr>
              <w:t>2</w:t>
            </w:r>
            <w:r>
              <w:rPr>
                <w:noProof/>
                <w:webHidden/>
              </w:rPr>
              <w:fldChar w:fldCharType="end"/>
            </w:r>
          </w:hyperlink>
        </w:p>
        <w:p w14:paraId="2BE7794F" w14:textId="4EFF21FF" w:rsidR="00034833" w:rsidRDefault="00034833">
          <w:pPr>
            <w:pStyle w:val="TOC1"/>
            <w:rPr>
              <w:rFonts w:eastAsiaTheme="minorEastAsia" w:cstheme="minorBidi"/>
              <w:bCs w:val="0"/>
              <w:noProof/>
              <w:szCs w:val="22"/>
            </w:rPr>
          </w:pPr>
          <w:hyperlink w:anchor="_Toc119044465" w:history="1">
            <w:r w:rsidRPr="0013417E">
              <w:rPr>
                <w:rStyle w:val="Hyperlink"/>
                <w:noProof/>
              </w:rPr>
              <w:t>3</w:t>
            </w:r>
            <w:r>
              <w:rPr>
                <w:rFonts w:eastAsiaTheme="minorEastAsia" w:cstheme="minorBidi"/>
                <w:bCs w:val="0"/>
                <w:noProof/>
                <w:szCs w:val="22"/>
              </w:rPr>
              <w:tab/>
            </w:r>
            <w:r w:rsidRPr="0013417E">
              <w:rPr>
                <w:rStyle w:val="Hyperlink"/>
                <w:noProof/>
              </w:rPr>
              <w:t>Data Sources</w:t>
            </w:r>
            <w:r>
              <w:rPr>
                <w:noProof/>
                <w:webHidden/>
              </w:rPr>
              <w:tab/>
            </w:r>
            <w:r>
              <w:rPr>
                <w:noProof/>
                <w:webHidden/>
              </w:rPr>
              <w:fldChar w:fldCharType="begin"/>
            </w:r>
            <w:r>
              <w:rPr>
                <w:noProof/>
                <w:webHidden/>
              </w:rPr>
              <w:instrText xml:space="preserve"> PAGEREF _Toc119044465 \h </w:instrText>
            </w:r>
            <w:r>
              <w:rPr>
                <w:noProof/>
                <w:webHidden/>
              </w:rPr>
            </w:r>
            <w:r>
              <w:rPr>
                <w:noProof/>
                <w:webHidden/>
              </w:rPr>
              <w:fldChar w:fldCharType="separate"/>
            </w:r>
            <w:r w:rsidR="0055033C">
              <w:rPr>
                <w:noProof/>
                <w:webHidden/>
              </w:rPr>
              <w:t>2</w:t>
            </w:r>
            <w:r>
              <w:rPr>
                <w:noProof/>
                <w:webHidden/>
              </w:rPr>
              <w:fldChar w:fldCharType="end"/>
            </w:r>
          </w:hyperlink>
        </w:p>
        <w:p w14:paraId="6A259294" w14:textId="129CE8C7" w:rsidR="00034833" w:rsidRDefault="00034833">
          <w:pPr>
            <w:pStyle w:val="TOC1"/>
            <w:rPr>
              <w:rFonts w:eastAsiaTheme="minorEastAsia" w:cstheme="minorBidi"/>
              <w:bCs w:val="0"/>
              <w:noProof/>
              <w:szCs w:val="22"/>
            </w:rPr>
          </w:pPr>
          <w:hyperlink w:anchor="_Toc119044466" w:history="1">
            <w:r w:rsidRPr="0013417E">
              <w:rPr>
                <w:rStyle w:val="Hyperlink"/>
                <w:noProof/>
              </w:rPr>
              <w:t>4</w:t>
            </w:r>
            <w:r>
              <w:rPr>
                <w:rFonts w:eastAsiaTheme="minorEastAsia" w:cstheme="minorBidi"/>
                <w:bCs w:val="0"/>
                <w:noProof/>
                <w:szCs w:val="22"/>
              </w:rPr>
              <w:tab/>
            </w:r>
            <w:r w:rsidRPr="0013417E">
              <w:rPr>
                <w:rStyle w:val="Hyperlink"/>
                <w:noProof/>
              </w:rPr>
              <w:t>Requirements</w:t>
            </w:r>
            <w:r>
              <w:rPr>
                <w:noProof/>
                <w:webHidden/>
              </w:rPr>
              <w:tab/>
            </w:r>
            <w:r>
              <w:rPr>
                <w:noProof/>
                <w:webHidden/>
              </w:rPr>
              <w:fldChar w:fldCharType="begin"/>
            </w:r>
            <w:r>
              <w:rPr>
                <w:noProof/>
                <w:webHidden/>
              </w:rPr>
              <w:instrText xml:space="preserve"> PAGEREF _Toc119044466 \h </w:instrText>
            </w:r>
            <w:r>
              <w:rPr>
                <w:noProof/>
                <w:webHidden/>
              </w:rPr>
            </w:r>
            <w:r>
              <w:rPr>
                <w:noProof/>
                <w:webHidden/>
              </w:rPr>
              <w:fldChar w:fldCharType="separate"/>
            </w:r>
            <w:r w:rsidR="0055033C">
              <w:rPr>
                <w:noProof/>
                <w:webHidden/>
              </w:rPr>
              <w:t>2</w:t>
            </w:r>
            <w:r>
              <w:rPr>
                <w:noProof/>
                <w:webHidden/>
              </w:rPr>
              <w:fldChar w:fldCharType="end"/>
            </w:r>
          </w:hyperlink>
        </w:p>
        <w:p w14:paraId="3E753186" w14:textId="58B78F00" w:rsidR="00034833" w:rsidRDefault="00034833">
          <w:pPr>
            <w:pStyle w:val="TOC1"/>
            <w:rPr>
              <w:rFonts w:eastAsiaTheme="minorEastAsia" w:cstheme="minorBidi"/>
              <w:bCs w:val="0"/>
              <w:noProof/>
              <w:szCs w:val="22"/>
            </w:rPr>
          </w:pPr>
          <w:hyperlink w:anchor="_Toc119044467" w:history="1">
            <w:r w:rsidRPr="0013417E">
              <w:rPr>
                <w:rStyle w:val="Hyperlink"/>
                <w:noProof/>
              </w:rPr>
              <w:t>5</w:t>
            </w:r>
            <w:r>
              <w:rPr>
                <w:rFonts w:eastAsiaTheme="minorEastAsia" w:cstheme="minorBidi"/>
                <w:bCs w:val="0"/>
                <w:noProof/>
                <w:szCs w:val="22"/>
              </w:rPr>
              <w:tab/>
            </w:r>
            <w:r w:rsidRPr="0013417E">
              <w:rPr>
                <w:rStyle w:val="Hyperlink"/>
                <w:noProof/>
              </w:rPr>
              <w:t>Bocada Setup</w:t>
            </w:r>
            <w:r>
              <w:rPr>
                <w:noProof/>
                <w:webHidden/>
              </w:rPr>
              <w:tab/>
            </w:r>
            <w:r>
              <w:rPr>
                <w:noProof/>
                <w:webHidden/>
              </w:rPr>
              <w:fldChar w:fldCharType="begin"/>
            </w:r>
            <w:r>
              <w:rPr>
                <w:noProof/>
                <w:webHidden/>
              </w:rPr>
              <w:instrText xml:space="preserve"> PAGEREF _Toc119044467 \h </w:instrText>
            </w:r>
            <w:r>
              <w:rPr>
                <w:noProof/>
                <w:webHidden/>
              </w:rPr>
            </w:r>
            <w:r>
              <w:rPr>
                <w:noProof/>
                <w:webHidden/>
              </w:rPr>
              <w:fldChar w:fldCharType="separate"/>
            </w:r>
            <w:r w:rsidR="0055033C">
              <w:rPr>
                <w:noProof/>
                <w:webHidden/>
              </w:rPr>
              <w:t>3</w:t>
            </w:r>
            <w:r>
              <w:rPr>
                <w:noProof/>
                <w:webHidden/>
              </w:rPr>
              <w:fldChar w:fldCharType="end"/>
            </w:r>
          </w:hyperlink>
        </w:p>
        <w:p w14:paraId="30F9C1E4" w14:textId="36F0AC8F" w:rsidR="00034833" w:rsidRDefault="00034833">
          <w:pPr>
            <w:pStyle w:val="TOC2"/>
            <w:tabs>
              <w:tab w:val="left" w:pos="880"/>
            </w:tabs>
            <w:rPr>
              <w:rFonts w:eastAsiaTheme="minorEastAsia" w:cstheme="minorBidi"/>
              <w:bCs w:val="0"/>
              <w:noProof/>
              <w:szCs w:val="22"/>
            </w:rPr>
          </w:pPr>
          <w:hyperlink w:anchor="_Toc119044468" w:history="1">
            <w:r w:rsidRPr="0013417E">
              <w:rPr>
                <w:rStyle w:val="Hyperlink"/>
                <w:noProof/>
              </w:rPr>
              <w:t>5.1</w:t>
            </w:r>
            <w:r>
              <w:rPr>
                <w:rFonts w:eastAsiaTheme="minorEastAsia" w:cstheme="minorBidi"/>
                <w:bCs w:val="0"/>
                <w:noProof/>
                <w:szCs w:val="22"/>
              </w:rPr>
              <w:tab/>
            </w:r>
            <w:r w:rsidRPr="0013417E">
              <w:rPr>
                <w:rStyle w:val="Hyperlink"/>
                <w:noProof/>
              </w:rPr>
              <w:t>Backup &amp; Storage Properties</w:t>
            </w:r>
            <w:r>
              <w:rPr>
                <w:noProof/>
                <w:webHidden/>
              </w:rPr>
              <w:tab/>
            </w:r>
            <w:r>
              <w:rPr>
                <w:noProof/>
                <w:webHidden/>
              </w:rPr>
              <w:fldChar w:fldCharType="begin"/>
            </w:r>
            <w:r>
              <w:rPr>
                <w:noProof/>
                <w:webHidden/>
              </w:rPr>
              <w:instrText xml:space="preserve"> PAGEREF _Toc119044468 \h </w:instrText>
            </w:r>
            <w:r>
              <w:rPr>
                <w:noProof/>
                <w:webHidden/>
              </w:rPr>
            </w:r>
            <w:r>
              <w:rPr>
                <w:noProof/>
                <w:webHidden/>
              </w:rPr>
              <w:fldChar w:fldCharType="separate"/>
            </w:r>
            <w:r w:rsidR="0055033C">
              <w:rPr>
                <w:noProof/>
                <w:webHidden/>
              </w:rPr>
              <w:t>3</w:t>
            </w:r>
            <w:r>
              <w:rPr>
                <w:noProof/>
                <w:webHidden/>
              </w:rPr>
              <w:fldChar w:fldCharType="end"/>
            </w:r>
          </w:hyperlink>
        </w:p>
        <w:p w14:paraId="789003FE" w14:textId="33584B57" w:rsidR="00034833" w:rsidRDefault="00034833">
          <w:pPr>
            <w:pStyle w:val="TOC1"/>
            <w:rPr>
              <w:rFonts w:eastAsiaTheme="minorEastAsia" w:cstheme="minorBidi"/>
              <w:bCs w:val="0"/>
              <w:noProof/>
              <w:szCs w:val="22"/>
            </w:rPr>
          </w:pPr>
          <w:hyperlink w:anchor="_Toc119044469" w:history="1">
            <w:r w:rsidRPr="0013417E">
              <w:rPr>
                <w:rStyle w:val="Hyperlink"/>
                <w:noProof/>
              </w:rPr>
              <w:t>6</w:t>
            </w:r>
            <w:r>
              <w:rPr>
                <w:rFonts w:eastAsiaTheme="minorEastAsia" w:cstheme="minorBidi"/>
                <w:bCs w:val="0"/>
                <w:noProof/>
                <w:szCs w:val="22"/>
              </w:rPr>
              <w:tab/>
            </w:r>
            <w:r w:rsidRPr="0013417E">
              <w:rPr>
                <w:rStyle w:val="Hyperlink"/>
                <w:noProof/>
              </w:rPr>
              <w:t>Bocada VAST Reporting Notes</w:t>
            </w:r>
            <w:r>
              <w:rPr>
                <w:noProof/>
                <w:webHidden/>
              </w:rPr>
              <w:tab/>
            </w:r>
            <w:r>
              <w:rPr>
                <w:noProof/>
                <w:webHidden/>
              </w:rPr>
              <w:fldChar w:fldCharType="begin"/>
            </w:r>
            <w:r>
              <w:rPr>
                <w:noProof/>
                <w:webHidden/>
              </w:rPr>
              <w:instrText xml:space="preserve"> PAGEREF _Toc119044469 \h </w:instrText>
            </w:r>
            <w:r>
              <w:rPr>
                <w:noProof/>
                <w:webHidden/>
              </w:rPr>
            </w:r>
            <w:r>
              <w:rPr>
                <w:noProof/>
                <w:webHidden/>
              </w:rPr>
              <w:fldChar w:fldCharType="separate"/>
            </w:r>
            <w:r w:rsidR="0055033C">
              <w:rPr>
                <w:noProof/>
                <w:webHidden/>
              </w:rPr>
              <w:t>4</w:t>
            </w:r>
            <w:r>
              <w:rPr>
                <w:noProof/>
                <w:webHidden/>
              </w:rPr>
              <w:fldChar w:fldCharType="end"/>
            </w:r>
          </w:hyperlink>
        </w:p>
        <w:p w14:paraId="47F62201" w14:textId="3E5F72CE" w:rsidR="00034833" w:rsidRDefault="00034833">
          <w:pPr>
            <w:pStyle w:val="TOC2"/>
            <w:tabs>
              <w:tab w:val="left" w:pos="880"/>
            </w:tabs>
            <w:rPr>
              <w:rFonts w:eastAsiaTheme="minorEastAsia" w:cstheme="minorBidi"/>
              <w:bCs w:val="0"/>
              <w:noProof/>
              <w:szCs w:val="22"/>
            </w:rPr>
          </w:pPr>
          <w:hyperlink w:anchor="_Toc119044470" w:history="1">
            <w:r w:rsidRPr="0013417E">
              <w:rPr>
                <w:rStyle w:val="Hyperlink"/>
                <w:noProof/>
              </w:rPr>
              <w:t>6.1</w:t>
            </w:r>
            <w:r>
              <w:rPr>
                <w:rFonts w:eastAsiaTheme="minorEastAsia" w:cstheme="minorBidi"/>
                <w:bCs w:val="0"/>
                <w:noProof/>
                <w:szCs w:val="22"/>
              </w:rPr>
              <w:tab/>
            </w:r>
            <w:r w:rsidRPr="0013417E">
              <w:rPr>
                <w:rStyle w:val="Hyperlink"/>
                <w:noProof/>
              </w:rPr>
              <w:t>VAST Replication Reports</w:t>
            </w:r>
            <w:r>
              <w:rPr>
                <w:noProof/>
                <w:webHidden/>
              </w:rPr>
              <w:tab/>
            </w:r>
            <w:r>
              <w:rPr>
                <w:noProof/>
                <w:webHidden/>
              </w:rPr>
              <w:fldChar w:fldCharType="begin"/>
            </w:r>
            <w:r>
              <w:rPr>
                <w:noProof/>
                <w:webHidden/>
              </w:rPr>
              <w:instrText xml:space="preserve"> PAGEREF _Toc119044470 \h </w:instrText>
            </w:r>
            <w:r>
              <w:rPr>
                <w:noProof/>
                <w:webHidden/>
              </w:rPr>
            </w:r>
            <w:r>
              <w:rPr>
                <w:noProof/>
                <w:webHidden/>
              </w:rPr>
              <w:fldChar w:fldCharType="separate"/>
            </w:r>
            <w:r w:rsidR="0055033C">
              <w:rPr>
                <w:noProof/>
                <w:webHidden/>
              </w:rPr>
              <w:t>4</w:t>
            </w:r>
            <w:r>
              <w:rPr>
                <w:noProof/>
                <w:webHidden/>
              </w:rPr>
              <w:fldChar w:fldCharType="end"/>
            </w:r>
          </w:hyperlink>
        </w:p>
        <w:p w14:paraId="48836E95" w14:textId="73C10C0B" w:rsidR="00034833" w:rsidRDefault="00034833">
          <w:pPr>
            <w:pStyle w:val="TOC2"/>
            <w:tabs>
              <w:tab w:val="left" w:pos="880"/>
            </w:tabs>
            <w:rPr>
              <w:rFonts w:eastAsiaTheme="minorEastAsia" w:cstheme="minorBidi"/>
              <w:bCs w:val="0"/>
              <w:noProof/>
              <w:szCs w:val="22"/>
            </w:rPr>
          </w:pPr>
          <w:hyperlink w:anchor="_Toc119044471" w:history="1">
            <w:r w:rsidRPr="0013417E">
              <w:rPr>
                <w:rStyle w:val="Hyperlink"/>
                <w:noProof/>
              </w:rPr>
              <w:t>6.2</w:t>
            </w:r>
            <w:r>
              <w:rPr>
                <w:rFonts w:eastAsiaTheme="minorEastAsia" w:cstheme="minorBidi"/>
                <w:bCs w:val="0"/>
                <w:noProof/>
                <w:szCs w:val="22"/>
              </w:rPr>
              <w:tab/>
            </w:r>
            <w:r w:rsidRPr="0013417E">
              <w:rPr>
                <w:rStyle w:val="Hyperlink"/>
                <w:noProof/>
              </w:rPr>
              <w:t>VAST Storage Reports</w:t>
            </w:r>
            <w:r>
              <w:rPr>
                <w:noProof/>
                <w:webHidden/>
              </w:rPr>
              <w:tab/>
            </w:r>
            <w:r>
              <w:rPr>
                <w:noProof/>
                <w:webHidden/>
              </w:rPr>
              <w:fldChar w:fldCharType="begin"/>
            </w:r>
            <w:r>
              <w:rPr>
                <w:noProof/>
                <w:webHidden/>
              </w:rPr>
              <w:instrText xml:space="preserve"> PAGEREF _Toc119044471 \h </w:instrText>
            </w:r>
            <w:r>
              <w:rPr>
                <w:noProof/>
                <w:webHidden/>
              </w:rPr>
            </w:r>
            <w:r>
              <w:rPr>
                <w:noProof/>
                <w:webHidden/>
              </w:rPr>
              <w:fldChar w:fldCharType="separate"/>
            </w:r>
            <w:r w:rsidR="0055033C">
              <w:rPr>
                <w:noProof/>
                <w:webHidden/>
              </w:rPr>
              <w:t>4</w:t>
            </w:r>
            <w:r>
              <w:rPr>
                <w:noProof/>
                <w:webHidden/>
              </w:rPr>
              <w:fldChar w:fldCharType="end"/>
            </w:r>
          </w:hyperlink>
        </w:p>
        <w:p w14:paraId="75362B62" w14:textId="79AFA24E" w:rsidR="00034833" w:rsidRDefault="00034833">
          <w:pPr>
            <w:pStyle w:val="TOC2"/>
            <w:tabs>
              <w:tab w:val="left" w:pos="880"/>
            </w:tabs>
            <w:rPr>
              <w:rFonts w:eastAsiaTheme="minorEastAsia" w:cstheme="minorBidi"/>
              <w:bCs w:val="0"/>
              <w:noProof/>
              <w:szCs w:val="22"/>
            </w:rPr>
          </w:pPr>
          <w:hyperlink w:anchor="_Toc119044472" w:history="1">
            <w:r w:rsidRPr="0013417E">
              <w:rPr>
                <w:rStyle w:val="Hyperlink"/>
                <w:noProof/>
              </w:rPr>
              <w:t>6.3</w:t>
            </w:r>
            <w:r>
              <w:rPr>
                <w:rFonts w:eastAsiaTheme="minorEastAsia" w:cstheme="minorBidi"/>
                <w:bCs w:val="0"/>
                <w:noProof/>
                <w:szCs w:val="22"/>
              </w:rPr>
              <w:tab/>
            </w:r>
            <w:r w:rsidRPr="0013417E">
              <w:rPr>
                <w:rStyle w:val="Hyperlink"/>
                <w:noProof/>
              </w:rPr>
              <w:t>VAST Utilization Report</w:t>
            </w:r>
            <w:r>
              <w:rPr>
                <w:noProof/>
                <w:webHidden/>
              </w:rPr>
              <w:tab/>
            </w:r>
            <w:r>
              <w:rPr>
                <w:noProof/>
                <w:webHidden/>
              </w:rPr>
              <w:fldChar w:fldCharType="begin"/>
            </w:r>
            <w:r>
              <w:rPr>
                <w:noProof/>
                <w:webHidden/>
              </w:rPr>
              <w:instrText xml:space="preserve"> PAGEREF _Toc119044472 \h </w:instrText>
            </w:r>
            <w:r>
              <w:rPr>
                <w:noProof/>
                <w:webHidden/>
              </w:rPr>
            </w:r>
            <w:r>
              <w:rPr>
                <w:noProof/>
                <w:webHidden/>
              </w:rPr>
              <w:fldChar w:fldCharType="separate"/>
            </w:r>
            <w:r w:rsidR="0055033C">
              <w:rPr>
                <w:noProof/>
                <w:webHidden/>
              </w:rPr>
              <w:t>5</w:t>
            </w:r>
            <w:r>
              <w:rPr>
                <w:noProof/>
                <w:webHidden/>
              </w:rPr>
              <w:fldChar w:fldCharType="end"/>
            </w:r>
          </w:hyperlink>
        </w:p>
        <w:p w14:paraId="3A2B45F7" w14:textId="2E3E5E89" w:rsidR="00034833" w:rsidRDefault="00034833">
          <w:pPr>
            <w:pStyle w:val="TOC2"/>
            <w:tabs>
              <w:tab w:val="left" w:pos="880"/>
            </w:tabs>
            <w:rPr>
              <w:rFonts w:eastAsiaTheme="minorEastAsia" w:cstheme="minorBidi"/>
              <w:bCs w:val="0"/>
              <w:noProof/>
              <w:szCs w:val="22"/>
            </w:rPr>
          </w:pPr>
          <w:hyperlink w:anchor="_Toc119044473" w:history="1">
            <w:r w:rsidRPr="0013417E">
              <w:rPr>
                <w:rStyle w:val="Hyperlink"/>
                <w:noProof/>
              </w:rPr>
              <w:t>6.4</w:t>
            </w:r>
            <w:r>
              <w:rPr>
                <w:rFonts w:eastAsiaTheme="minorEastAsia" w:cstheme="minorBidi"/>
                <w:bCs w:val="0"/>
                <w:noProof/>
                <w:szCs w:val="22"/>
              </w:rPr>
              <w:tab/>
            </w:r>
            <w:r w:rsidRPr="0013417E">
              <w:rPr>
                <w:rStyle w:val="Hyperlink"/>
                <w:noProof/>
              </w:rPr>
              <w:t>VAST Utilization Tabular Report</w:t>
            </w:r>
            <w:r>
              <w:rPr>
                <w:noProof/>
                <w:webHidden/>
              </w:rPr>
              <w:tab/>
            </w:r>
            <w:r>
              <w:rPr>
                <w:noProof/>
                <w:webHidden/>
              </w:rPr>
              <w:fldChar w:fldCharType="begin"/>
            </w:r>
            <w:r>
              <w:rPr>
                <w:noProof/>
                <w:webHidden/>
              </w:rPr>
              <w:instrText xml:space="preserve"> PAGEREF _Toc119044473 \h </w:instrText>
            </w:r>
            <w:r>
              <w:rPr>
                <w:noProof/>
                <w:webHidden/>
              </w:rPr>
            </w:r>
            <w:r>
              <w:rPr>
                <w:noProof/>
                <w:webHidden/>
              </w:rPr>
              <w:fldChar w:fldCharType="separate"/>
            </w:r>
            <w:r w:rsidR="0055033C">
              <w:rPr>
                <w:noProof/>
                <w:webHidden/>
              </w:rPr>
              <w:t>5</w:t>
            </w:r>
            <w:r>
              <w:rPr>
                <w:noProof/>
                <w:webHidden/>
              </w:rPr>
              <w:fldChar w:fldCharType="end"/>
            </w:r>
          </w:hyperlink>
        </w:p>
        <w:p w14:paraId="2927D5D8" w14:textId="678F5743" w:rsidR="00034833" w:rsidRDefault="00034833">
          <w:pPr>
            <w:pStyle w:val="TOC2"/>
            <w:tabs>
              <w:tab w:val="left" w:pos="880"/>
            </w:tabs>
            <w:rPr>
              <w:rFonts w:eastAsiaTheme="minorEastAsia" w:cstheme="minorBidi"/>
              <w:bCs w:val="0"/>
              <w:noProof/>
              <w:szCs w:val="22"/>
            </w:rPr>
          </w:pPr>
          <w:hyperlink w:anchor="_Toc119044474" w:history="1">
            <w:r w:rsidRPr="0013417E">
              <w:rPr>
                <w:rStyle w:val="Hyperlink"/>
                <w:noProof/>
              </w:rPr>
              <w:t>6.5</w:t>
            </w:r>
            <w:r>
              <w:rPr>
                <w:rFonts w:eastAsiaTheme="minorEastAsia" w:cstheme="minorBidi"/>
                <w:bCs w:val="0"/>
                <w:noProof/>
                <w:szCs w:val="22"/>
              </w:rPr>
              <w:tab/>
            </w:r>
            <w:r w:rsidRPr="0013417E">
              <w:rPr>
                <w:rStyle w:val="Hyperlink"/>
                <w:noProof/>
              </w:rPr>
              <w:t>VAST Utilization Trends Report</w:t>
            </w:r>
            <w:r>
              <w:rPr>
                <w:noProof/>
                <w:webHidden/>
              </w:rPr>
              <w:tab/>
            </w:r>
            <w:r>
              <w:rPr>
                <w:noProof/>
                <w:webHidden/>
              </w:rPr>
              <w:fldChar w:fldCharType="begin"/>
            </w:r>
            <w:r>
              <w:rPr>
                <w:noProof/>
                <w:webHidden/>
              </w:rPr>
              <w:instrText xml:space="preserve"> PAGEREF _Toc119044474 \h </w:instrText>
            </w:r>
            <w:r>
              <w:rPr>
                <w:noProof/>
                <w:webHidden/>
              </w:rPr>
            </w:r>
            <w:r>
              <w:rPr>
                <w:noProof/>
                <w:webHidden/>
              </w:rPr>
              <w:fldChar w:fldCharType="separate"/>
            </w:r>
            <w:r w:rsidR="0055033C">
              <w:rPr>
                <w:noProof/>
                <w:webHidden/>
              </w:rPr>
              <w:t>6</w:t>
            </w:r>
            <w:r>
              <w:rPr>
                <w:noProof/>
                <w:webHidden/>
              </w:rPr>
              <w:fldChar w:fldCharType="end"/>
            </w:r>
          </w:hyperlink>
        </w:p>
        <w:p w14:paraId="78439363" w14:textId="69697B2D" w:rsidR="00034833" w:rsidRDefault="00034833">
          <w:pPr>
            <w:pStyle w:val="TOC2"/>
            <w:tabs>
              <w:tab w:val="left" w:pos="880"/>
            </w:tabs>
            <w:rPr>
              <w:rFonts w:eastAsiaTheme="minorEastAsia" w:cstheme="minorBidi"/>
              <w:bCs w:val="0"/>
              <w:noProof/>
              <w:szCs w:val="22"/>
            </w:rPr>
          </w:pPr>
          <w:hyperlink w:anchor="_Toc119044475" w:history="1">
            <w:r w:rsidRPr="0013417E">
              <w:rPr>
                <w:rStyle w:val="Hyperlink"/>
                <w:noProof/>
              </w:rPr>
              <w:t>6.6</w:t>
            </w:r>
            <w:r>
              <w:rPr>
                <w:rFonts w:eastAsiaTheme="minorEastAsia" w:cstheme="minorBidi"/>
                <w:bCs w:val="0"/>
                <w:noProof/>
                <w:szCs w:val="22"/>
              </w:rPr>
              <w:tab/>
            </w:r>
            <w:r w:rsidRPr="0013417E">
              <w:rPr>
                <w:rStyle w:val="Hyperlink"/>
                <w:noProof/>
              </w:rPr>
              <w:t>VAST Reduction Trends Report</w:t>
            </w:r>
            <w:r>
              <w:rPr>
                <w:noProof/>
                <w:webHidden/>
              </w:rPr>
              <w:tab/>
            </w:r>
            <w:r>
              <w:rPr>
                <w:noProof/>
                <w:webHidden/>
              </w:rPr>
              <w:fldChar w:fldCharType="begin"/>
            </w:r>
            <w:r>
              <w:rPr>
                <w:noProof/>
                <w:webHidden/>
              </w:rPr>
              <w:instrText xml:space="preserve"> PAGEREF _Toc119044475 \h </w:instrText>
            </w:r>
            <w:r>
              <w:rPr>
                <w:noProof/>
                <w:webHidden/>
              </w:rPr>
            </w:r>
            <w:r>
              <w:rPr>
                <w:noProof/>
                <w:webHidden/>
              </w:rPr>
              <w:fldChar w:fldCharType="separate"/>
            </w:r>
            <w:r w:rsidR="0055033C">
              <w:rPr>
                <w:noProof/>
                <w:webHidden/>
              </w:rPr>
              <w:t>7</w:t>
            </w:r>
            <w:r>
              <w:rPr>
                <w:noProof/>
                <w:webHidden/>
              </w:rPr>
              <w:fldChar w:fldCharType="end"/>
            </w:r>
          </w:hyperlink>
        </w:p>
        <w:p w14:paraId="537A2796" w14:textId="4437647E" w:rsidR="00034833" w:rsidRDefault="00034833">
          <w:pPr>
            <w:pStyle w:val="TOC2"/>
            <w:tabs>
              <w:tab w:val="left" w:pos="880"/>
            </w:tabs>
            <w:rPr>
              <w:rFonts w:eastAsiaTheme="minorEastAsia" w:cstheme="minorBidi"/>
              <w:bCs w:val="0"/>
              <w:noProof/>
              <w:szCs w:val="22"/>
            </w:rPr>
          </w:pPr>
          <w:hyperlink w:anchor="_Toc119044476" w:history="1">
            <w:r w:rsidRPr="0013417E">
              <w:rPr>
                <w:rStyle w:val="Hyperlink"/>
                <w:noProof/>
              </w:rPr>
              <w:t>6.7</w:t>
            </w:r>
            <w:r>
              <w:rPr>
                <w:rFonts w:eastAsiaTheme="minorEastAsia" w:cstheme="minorBidi"/>
                <w:bCs w:val="0"/>
                <w:noProof/>
                <w:szCs w:val="22"/>
              </w:rPr>
              <w:tab/>
            </w:r>
            <w:r w:rsidRPr="0013417E">
              <w:rPr>
                <w:rStyle w:val="Hyperlink"/>
                <w:noProof/>
              </w:rPr>
              <w:t>VAST Reduction Tabular Report</w:t>
            </w:r>
            <w:r>
              <w:rPr>
                <w:noProof/>
                <w:webHidden/>
              </w:rPr>
              <w:tab/>
            </w:r>
            <w:r>
              <w:rPr>
                <w:noProof/>
                <w:webHidden/>
              </w:rPr>
              <w:fldChar w:fldCharType="begin"/>
            </w:r>
            <w:r>
              <w:rPr>
                <w:noProof/>
                <w:webHidden/>
              </w:rPr>
              <w:instrText xml:space="preserve"> PAGEREF _Toc119044476 \h </w:instrText>
            </w:r>
            <w:r>
              <w:rPr>
                <w:noProof/>
                <w:webHidden/>
              </w:rPr>
            </w:r>
            <w:r>
              <w:rPr>
                <w:noProof/>
                <w:webHidden/>
              </w:rPr>
              <w:fldChar w:fldCharType="separate"/>
            </w:r>
            <w:r w:rsidR="0055033C">
              <w:rPr>
                <w:noProof/>
                <w:webHidden/>
              </w:rPr>
              <w:t>8</w:t>
            </w:r>
            <w:r>
              <w:rPr>
                <w:noProof/>
                <w:webHidden/>
              </w:rPr>
              <w:fldChar w:fldCharType="end"/>
            </w:r>
          </w:hyperlink>
        </w:p>
        <w:p w14:paraId="104D919E" w14:textId="3D4B79DC" w:rsidR="00034833" w:rsidRDefault="00034833">
          <w:pPr>
            <w:pStyle w:val="TOC1"/>
            <w:rPr>
              <w:rFonts w:eastAsiaTheme="minorEastAsia" w:cstheme="minorBidi"/>
              <w:bCs w:val="0"/>
              <w:noProof/>
              <w:szCs w:val="22"/>
            </w:rPr>
          </w:pPr>
          <w:hyperlink w:anchor="_Toc119044477" w:history="1">
            <w:r w:rsidRPr="0013417E">
              <w:rPr>
                <w:rStyle w:val="Hyperlink"/>
                <w:noProof/>
              </w:rPr>
              <w:t>7</w:t>
            </w:r>
            <w:r>
              <w:rPr>
                <w:rFonts w:eastAsiaTheme="minorEastAsia" w:cstheme="minorBidi"/>
                <w:bCs w:val="0"/>
                <w:noProof/>
                <w:szCs w:val="22"/>
              </w:rPr>
              <w:tab/>
            </w:r>
            <w:r w:rsidRPr="0013417E">
              <w:rPr>
                <w:rStyle w:val="Hyperlink"/>
                <w:noProof/>
              </w:rPr>
              <w:t>Technical Support</w:t>
            </w:r>
            <w:r>
              <w:rPr>
                <w:noProof/>
                <w:webHidden/>
              </w:rPr>
              <w:tab/>
            </w:r>
            <w:r>
              <w:rPr>
                <w:noProof/>
                <w:webHidden/>
              </w:rPr>
              <w:fldChar w:fldCharType="begin"/>
            </w:r>
            <w:r>
              <w:rPr>
                <w:noProof/>
                <w:webHidden/>
              </w:rPr>
              <w:instrText xml:space="preserve"> PAGEREF _Toc119044477 \h </w:instrText>
            </w:r>
            <w:r>
              <w:rPr>
                <w:noProof/>
                <w:webHidden/>
              </w:rPr>
            </w:r>
            <w:r>
              <w:rPr>
                <w:noProof/>
                <w:webHidden/>
              </w:rPr>
              <w:fldChar w:fldCharType="separate"/>
            </w:r>
            <w:r w:rsidR="0055033C">
              <w:rPr>
                <w:noProof/>
                <w:webHidden/>
              </w:rPr>
              <w:t>9</w:t>
            </w:r>
            <w:r>
              <w:rPr>
                <w:noProof/>
                <w:webHidden/>
              </w:rPr>
              <w:fldChar w:fldCharType="end"/>
            </w:r>
          </w:hyperlink>
        </w:p>
        <w:p w14:paraId="4BB94717" w14:textId="0AD81200" w:rsidR="00F202BD" w:rsidRDefault="00F202BD">
          <w:r>
            <w:rPr>
              <w:b/>
              <w:noProof/>
            </w:rPr>
            <w:fldChar w:fldCharType="end"/>
          </w:r>
        </w:p>
      </w:sdtContent>
    </w:sdt>
    <w:bookmarkEnd w:id="1"/>
    <w:bookmarkEnd w:id="2"/>
    <w:p w14:paraId="1382726E" w14:textId="76608DE8" w:rsidR="009B373D" w:rsidRPr="00AE5F91" w:rsidRDefault="009B373D" w:rsidP="00F202BD">
      <w:pPr>
        <w:pStyle w:val="Heading1"/>
        <w:numPr>
          <w:ilvl w:val="0"/>
          <w:numId w:val="0"/>
        </w:numPr>
        <w:rPr>
          <w:noProof/>
        </w:rPr>
      </w:pPr>
    </w:p>
    <w:p w14:paraId="6CF5048D" w14:textId="11BC6EFF" w:rsidR="1F35A94C" w:rsidRPr="00AE5F91" w:rsidRDefault="1F35A94C">
      <w:r w:rsidRPr="00AE5F91">
        <w:br w:type="page"/>
      </w:r>
    </w:p>
    <w:p w14:paraId="79A5D162" w14:textId="6C5F9DA8" w:rsidR="006E61DD" w:rsidRPr="00AE5F91" w:rsidRDefault="007437F2" w:rsidP="003F61D3">
      <w:pPr>
        <w:pStyle w:val="Heading1"/>
        <w:numPr>
          <w:ilvl w:val="0"/>
          <w:numId w:val="13"/>
        </w:numPr>
      </w:pPr>
      <w:bookmarkStart w:id="3" w:name="_Toc118720910"/>
      <w:bookmarkStart w:id="4" w:name="_Toc119044462"/>
      <w:r w:rsidRPr="00AE5F91">
        <w:lastRenderedPageBreak/>
        <w:t>VAST</w:t>
      </w:r>
      <w:r w:rsidR="006E61DD" w:rsidRPr="00AE5F91">
        <w:t xml:space="preserve"> Configuration Checklist</w:t>
      </w:r>
      <w:bookmarkEnd w:id="3"/>
      <w:bookmarkEnd w:id="4"/>
    </w:p>
    <w:p w14:paraId="56B0FD42" w14:textId="72869A29" w:rsidR="006E61DD" w:rsidRPr="00AE5F91" w:rsidRDefault="006E61DD" w:rsidP="006E61DD">
      <w:r w:rsidRPr="00AE5F91">
        <w:t xml:space="preserve">While detailed steps are included below, this is an overview of the steps to configure </w:t>
      </w:r>
      <w:r w:rsidR="007437F2" w:rsidRPr="00AE5F91">
        <w:t>VAST</w:t>
      </w:r>
      <w:r w:rsidRPr="00AE5F91">
        <w:t xml:space="preserve"> collections on your Bocada Data Collection Server</w:t>
      </w:r>
      <w:r w:rsidR="00042478" w:rsidRPr="00AE5F91">
        <w:t xml:space="preserve"> (DCS)</w:t>
      </w:r>
      <w:r w:rsidRPr="00AE5F91">
        <w:t>:</w:t>
      </w:r>
    </w:p>
    <w:p w14:paraId="135AE1D5" w14:textId="77777777" w:rsidR="00DF5C85" w:rsidRPr="00AE5F91" w:rsidRDefault="000F42F2" w:rsidP="00E2231F">
      <w:pPr>
        <w:pStyle w:val="ListParagraph"/>
        <w:numPr>
          <w:ilvl w:val="0"/>
          <w:numId w:val="3"/>
        </w:numPr>
      </w:pPr>
      <w:r w:rsidRPr="00AE5F91">
        <w:t xml:space="preserve">Verify required TCP ports have been opened. </w:t>
      </w:r>
    </w:p>
    <w:p w14:paraId="38D30939" w14:textId="50F8FB6D" w:rsidR="00B26866" w:rsidRPr="00AE5F91" w:rsidRDefault="00D242BC" w:rsidP="007437F2">
      <w:pPr>
        <w:pStyle w:val="ListParagraph"/>
        <w:numPr>
          <w:ilvl w:val="0"/>
          <w:numId w:val="3"/>
        </w:numPr>
      </w:pPr>
      <w:r w:rsidRPr="00AE5F91">
        <w:t>Obtain</w:t>
      </w:r>
      <w:r w:rsidR="00DF5C85" w:rsidRPr="00AE5F91">
        <w:t xml:space="preserve"> a read-only user for </w:t>
      </w:r>
      <w:r w:rsidR="007437F2" w:rsidRPr="00AE5F91">
        <w:t>VAST</w:t>
      </w:r>
      <w:r w:rsidR="00DF5C85" w:rsidRPr="00AE5F91">
        <w:t>.</w:t>
      </w:r>
      <w:r w:rsidR="002B5CDE" w:rsidRPr="00AE5F91">
        <w:br/>
      </w:r>
    </w:p>
    <w:p w14:paraId="5A969ADC" w14:textId="14AA8F5A" w:rsidR="00F36C0B" w:rsidRPr="00AE5F91" w:rsidRDefault="002B5CDE" w:rsidP="00560C18">
      <w:bookmarkStart w:id="5" w:name="_Toc118720911"/>
      <w:bookmarkStart w:id="6" w:name="_Toc119044463"/>
      <w:r w:rsidRPr="00AE5F91">
        <w:rPr>
          <w:rStyle w:val="Heading3Char"/>
        </w:rPr>
        <w:t>Note</w:t>
      </w:r>
      <w:r w:rsidR="00F36C0B" w:rsidRPr="00AE5F91">
        <w:rPr>
          <w:rStyle w:val="Heading3Char"/>
        </w:rPr>
        <w:t xml:space="preserve"> on Initial Collections</w:t>
      </w:r>
      <w:bookmarkEnd w:id="5"/>
      <w:bookmarkEnd w:id="6"/>
      <w:r w:rsidRPr="00AE5F91">
        <w:t xml:space="preserve"> </w:t>
      </w:r>
    </w:p>
    <w:p w14:paraId="04A98DC5" w14:textId="76B20B4C" w:rsidR="002B5CDE" w:rsidRPr="00AE5F91" w:rsidRDefault="005363DA" w:rsidP="00560C18">
      <w:r w:rsidRPr="00AE5F91">
        <w:t>All or most</w:t>
      </w:r>
      <w:r w:rsidR="002B5CDE" w:rsidRPr="00AE5F91">
        <w:t xml:space="preserve"> </w:t>
      </w:r>
      <w:r w:rsidR="007437F2" w:rsidRPr="00AE5F91">
        <w:t>VAST</w:t>
      </w:r>
      <w:r w:rsidR="002B5CDE" w:rsidRPr="00AE5F91">
        <w:t xml:space="preserve"> </w:t>
      </w:r>
      <w:r w:rsidR="006823F1">
        <w:t>data protection</w:t>
      </w:r>
      <w:r w:rsidRPr="00AE5F91">
        <w:t xml:space="preserve"> </w:t>
      </w:r>
      <w:r w:rsidR="002B5CDE" w:rsidRPr="00AE5F91">
        <w:t xml:space="preserve">activity is seen under the backup server backing up to that </w:t>
      </w:r>
      <w:r w:rsidR="007437F2" w:rsidRPr="00AE5F91">
        <w:t>VAST</w:t>
      </w:r>
      <w:r w:rsidR="002B5CDE" w:rsidRPr="00AE5F91">
        <w:t xml:space="preserve">, and the </w:t>
      </w:r>
      <w:r w:rsidR="007437F2" w:rsidRPr="00AE5F91">
        <w:t>VAST</w:t>
      </w:r>
      <w:r w:rsidR="002B5CDE" w:rsidRPr="00AE5F91">
        <w:t xml:space="preserve"> itself may not perform backups of its own</w:t>
      </w:r>
      <w:r w:rsidR="7B067FB0" w:rsidRPr="00AE5F91">
        <w:t xml:space="preserve">. </w:t>
      </w:r>
      <w:r w:rsidR="00114724" w:rsidRPr="00AE5F91">
        <w:t xml:space="preserve">Initial collections from your </w:t>
      </w:r>
      <w:r w:rsidR="007437F2" w:rsidRPr="00AE5F91">
        <w:t>VAST</w:t>
      </w:r>
      <w:r w:rsidR="00114724" w:rsidRPr="00AE5F91">
        <w:t xml:space="preserve"> may not appear to be collecting backup jobs. </w:t>
      </w:r>
      <w:r w:rsidRPr="00AE5F91">
        <w:t xml:space="preserve">If </w:t>
      </w:r>
      <w:r w:rsidR="00114724" w:rsidRPr="00AE5F91">
        <w:t xml:space="preserve">the </w:t>
      </w:r>
      <w:r w:rsidR="007437F2" w:rsidRPr="00AE5F91">
        <w:t>VAST</w:t>
      </w:r>
      <w:r w:rsidRPr="00AE5F91">
        <w:t xml:space="preserve"> does have backup </w:t>
      </w:r>
      <w:r w:rsidR="5C1D3C87" w:rsidRPr="00AE5F91">
        <w:t>jobs,</w:t>
      </w:r>
      <w:r w:rsidRPr="00AE5F91">
        <w:t xml:space="preserve"> then those will be replication jobs</w:t>
      </w:r>
      <w:r w:rsidR="002B5CDE" w:rsidRPr="00AE5F91">
        <w:t xml:space="preserve">. Similarly, </w:t>
      </w:r>
      <w:r w:rsidR="00517C4F" w:rsidRPr="00AE5F91">
        <w:t>Storage</w:t>
      </w:r>
      <w:r w:rsidR="002B5CDE" w:rsidRPr="00AE5F91">
        <w:t xml:space="preserve"> collections will not be immediately reflected in the </w:t>
      </w:r>
      <w:r w:rsidR="007437F2" w:rsidRPr="00AE5F91">
        <w:rPr>
          <w:i/>
          <w:iCs/>
        </w:rPr>
        <w:t>VAST</w:t>
      </w:r>
      <w:r w:rsidR="002B5CDE" w:rsidRPr="00AE5F91">
        <w:rPr>
          <w:i/>
          <w:iCs/>
        </w:rPr>
        <w:t xml:space="preserve"> Capacity</w:t>
      </w:r>
      <w:r w:rsidRPr="00AE5F91">
        <w:t xml:space="preserve"> line chart until </w:t>
      </w:r>
      <w:r w:rsidR="002B5CDE" w:rsidRPr="00AE5F91">
        <w:t xml:space="preserve">at least two days’ </w:t>
      </w:r>
      <w:r w:rsidR="00517C4F" w:rsidRPr="00AE5F91">
        <w:t>Storage</w:t>
      </w:r>
      <w:r w:rsidR="002B5CDE" w:rsidRPr="00AE5F91">
        <w:t xml:space="preserve"> collections in order to render a line. </w:t>
      </w:r>
      <w:r w:rsidR="00711C3C" w:rsidRPr="00AE5F91">
        <w:t>Storage</w:t>
      </w:r>
      <w:r w:rsidR="002B5CDE" w:rsidRPr="00AE5F91">
        <w:t xml:space="preserve"> collections may be verified, however, by running a </w:t>
      </w:r>
      <w:r w:rsidR="00517C4F" w:rsidRPr="00AE5F91">
        <w:rPr>
          <w:i/>
          <w:iCs/>
        </w:rPr>
        <w:t>Storage</w:t>
      </w:r>
      <w:r w:rsidR="002B5CDE" w:rsidRPr="00AE5F91">
        <w:rPr>
          <w:i/>
          <w:iCs/>
        </w:rPr>
        <w:t xml:space="preserve"> </w:t>
      </w:r>
      <w:r w:rsidRPr="00AE5F91">
        <w:rPr>
          <w:i/>
          <w:iCs/>
        </w:rPr>
        <w:t>Servers</w:t>
      </w:r>
      <w:r w:rsidR="002B5CDE" w:rsidRPr="00AE5F91">
        <w:t xml:space="preserve"> report filtered on </w:t>
      </w:r>
      <w:r w:rsidR="007437F2" w:rsidRPr="00AE5F91">
        <w:t>VAST</w:t>
      </w:r>
      <w:r w:rsidRPr="00AE5F91">
        <w:t xml:space="preserve"> as the product</w:t>
      </w:r>
      <w:r w:rsidR="002B5CDE" w:rsidRPr="00AE5F91">
        <w:t>.</w:t>
      </w:r>
    </w:p>
    <w:p w14:paraId="73C23326" w14:textId="0F713276" w:rsidR="004E066C" w:rsidRPr="00AE5F91" w:rsidRDefault="004E066C" w:rsidP="004E066C">
      <w:pPr>
        <w:pStyle w:val="Heading1"/>
      </w:pPr>
      <w:bookmarkStart w:id="7" w:name="_Toc118720912"/>
      <w:bookmarkStart w:id="8" w:name="_Toc119044464"/>
      <w:r w:rsidRPr="00AE5F91">
        <w:t>Supported Collection Types</w:t>
      </w:r>
      <w:bookmarkEnd w:id="7"/>
      <w:bookmarkEnd w:id="8"/>
    </w:p>
    <w:p w14:paraId="057C4064" w14:textId="72FBD1C3" w:rsidR="004E066C" w:rsidRPr="00AE5F91" w:rsidRDefault="004E066C" w:rsidP="001E3772">
      <w:pPr>
        <w:spacing w:after="240"/>
      </w:pPr>
      <w:r w:rsidRPr="00AE5F91">
        <w:t xml:space="preserve">The </w:t>
      </w:r>
      <w:r w:rsidR="003707BF" w:rsidRPr="00AE5F91">
        <w:t xml:space="preserve">Bocada </w:t>
      </w:r>
      <w:r w:rsidR="007437F2" w:rsidRPr="00AE5F91">
        <w:t>VAST</w:t>
      </w:r>
      <w:r w:rsidR="003707BF" w:rsidRPr="00AE5F91">
        <w:t xml:space="preserve"> </w:t>
      </w:r>
      <w:r w:rsidRPr="00AE5F91">
        <w:t>plugin supports the foll</w:t>
      </w:r>
      <w:r w:rsidR="003707BF" w:rsidRPr="00AE5F91">
        <w:t>owing collection types</w:t>
      </w:r>
      <w:r w:rsidRPr="00AE5F91">
        <w:t>:</w:t>
      </w:r>
    </w:p>
    <w:tbl>
      <w:tblPr>
        <w:tblW w:w="9320" w:type="dxa"/>
        <w:tblInd w:w="93" w:type="dxa"/>
        <w:tblLook w:val="04A0" w:firstRow="1" w:lastRow="0" w:firstColumn="1" w:lastColumn="0" w:noHBand="0" w:noVBand="1"/>
      </w:tblPr>
      <w:tblGrid>
        <w:gridCol w:w="1700"/>
        <w:gridCol w:w="1200"/>
        <w:gridCol w:w="6420"/>
      </w:tblGrid>
      <w:tr w:rsidR="004E066C" w:rsidRPr="00AE5F91" w14:paraId="206D5C3F" w14:textId="77777777" w:rsidTr="2949DAE0">
        <w:trPr>
          <w:trHeight w:val="330"/>
        </w:trPr>
        <w:tc>
          <w:tcPr>
            <w:tcW w:w="170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0ABEF068" w14:textId="77777777" w:rsidR="004E066C" w:rsidRPr="00AE5F91" w:rsidRDefault="004E066C" w:rsidP="00B86EEF">
            <w:pPr>
              <w:jc w:val="center"/>
              <w:rPr>
                <w:rFonts w:ascii="Calibri" w:hAnsi="Calibri" w:cs="Calibri"/>
                <w:b/>
                <w:bCs w:val="0"/>
                <w:color w:val="FFFFFF"/>
              </w:rPr>
            </w:pPr>
            <w:r w:rsidRPr="00AE5F91">
              <w:rPr>
                <w:rFonts w:ascii="Calibri" w:hAnsi="Calibri" w:cs="Calibri"/>
                <w:b/>
                <w:color w:val="FFFFFF"/>
              </w:rPr>
              <w:t>Collection Type</w:t>
            </w:r>
          </w:p>
        </w:tc>
        <w:tc>
          <w:tcPr>
            <w:tcW w:w="120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A198279" w14:textId="77777777" w:rsidR="004E066C" w:rsidRPr="00AE5F91" w:rsidRDefault="004E066C" w:rsidP="00B86EEF">
            <w:pPr>
              <w:jc w:val="center"/>
              <w:rPr>
                <w:rFonts w:ascii="Calibri" w:hAnsi="Calibri" w:cs="Calibri"/>
                <w:b/>
                <w:bCs w:val="0"/>
                <w:color w:val="FFFFFF"/>
              </w:rPr>
            </w:pPr>
            <w:r w:rsidRPr="00AE5F91">
              <w:rPr>
                <w:rFonts w:ascii="Calibri" w:hAnsi="Calibri" w:cs="Calibri"/>
                <w:b/>
                <w:color w:val="FFFFFF"/>
              </w:rPr>
              <w:t>Supported</w:t>
            </w:r>
          </w:p>
        </w:tc>
        <w:tc>
          <w:tcPr>
            <w:tcW w:w="642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1FAF3ABE" w14:textId="77777777" w:rsidR="004E066C" w:rsidRPr="00AE5F91" w:rsidRDefault="004E066C" w:rsidP="00B86EEF">
            <w:pPr>
              <w:jc w:val="center"/>
              <w:rPr>
                <w:rFonts w:ascii="Calibri" w:hAnsi="Calibri" w:cs="Calibri"/>
                <w:b/>
                <w:bCs w:val="0"/>
                <w:color w:val="FFFFFF"/>
              </w:rPr>
            </w:pPr>
            <w:r w:rsidRPr="00AE5F91">
              <w:rPr>
                <w:rFonts w:ascii="Calibri" w:hAnsi="Calibri" w:cs="Calibri"/>
                <w:b/>
                <w:color w:val="FFFFFF"/>
              </w:rPr>
              <w:t>Description</w:t>
            </w:r>
          </w:p>
        </w:tc>
      </w:tr>
      <w:tr w:rsidR="004E066C" w:rsidRPr="00AE5F91" w14:paraId="6517D2B0"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E78B2D5" w14:textId="0775301E" w:rsidR="004E066C" w:rsidRPr="00AE5F91" w:rsidRDefault="004E066C" w:rsidP="00B86EEF">
            <w:pPr>
              <w:rPr>
                <w:rFonts w:ascii="Calibri" w:hAnsi="Calibri" w:cs="Calibri"/>
                <w:color w:val="000000"/>
                <w:szCs w:val="22"/>
              </w:rPr>
            </w:pPr>
            <w:r w:rsidRPr="00AE5F91">
              <w:rPr>
                <w:rFonts w:ascii="Calibri" w:hAnsi="Calibri" w:cs="Calibri"/>
                <w:color w:val="000000"/>
                <w:szCs w:val="22"/>
              </w:rPr>
              <w:t>Backup</w:t>
            </w:r>
            <w:r w:rsidR="00C21AD0" w:rsidRPr="00AE5F91">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177155F8" w14:textId="77777777" w:rsidR="004E066C" w:rsidRPr="00AE5F91" w:rsidRDefault="004E066C" w:rsidP="00B86EEF">
            <w:pPr>
              <w:jc w:val="center"/>
              <w:rPr>
                <w:rFonts w:ascii="MS Gothic" w:eastAsia="MS Gothic" w:hAnsi="MS Gothic" w:cs="Calibri"/>
                <w:color w:val="000000"/>
                <w:sz w:val="36"/>
                <w:szCs w:val="36"/>
              </w:rPr>
            </w:pPr>
            <w:r w:rsidRPr="00AE5F91">
              <w:rPr>
                <w:rFonts w:ascii="MS Gothic" w:eastAsia="MS Gothic" w:hAnsi="MS Gothic" w:cs="MS Gothic"/>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1FBD498" w14:textId="3AC66E5F" w:rsidR="004E066C" w:rsidRPr="00AE5F91" w:rsidRDefault="004E066C" w:rsidP="00B47010">
            <w:r w:rsidRPr="00AE5F91">
              <w:t xml:space="preserve">Collects transactional details about </w:t>
            </w:r>
            <w:r w:rsidR="00E65D1C" w:rsidRPr="00AE5F91">
              <w:t>replication</w:t>
            </w:r>
            <w:r w:rsidRPr="00AE5F91">
              <w:t xml:space="preserve"> jobs. Example metrics include, start times, durations, bytes, files, errors etc.</w:t>
            </w:r>
          </w:p>
        </w:tc>
      </w:tr>
      <w:tr w:rsidR="004E066C" w:rsidRPr="00AE5F91" w14:paraId="2776D96E"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0BF0D1CA" w14:textId="5083D763" w:rsidR="004E066C" w:rsidRPr="00AE5F91" w:rsidRDefault="00517C4F" w:rsidP="00B86EEF">
            <w:pPr>
              <w:rPr>
                <w:rFonts w:ascii="Calibri" w:hAnsi="Calibri" w:cs="Calibri"/>
                <w:color w:val="000000"/>
                <w:szCs w:val="22"/>
              </w:rPr>
            </w:pPr>
            <w:r w:rsidRPr="00AE5F91">
              <w:rPr>
                <w:rFonts w:ascii="Calibri" w:hAnsi="Calibri" w:cs="Calibri"/>
                <w:color w:val="000000"/>
                <w:szCs w:val="22"/>
              </w:rPr>
              <w:t>Storage</w:t>
            </w:r>
            <w:r w:rsidR="00AC2EE5" w:rsidRPr="00AE5F91">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30ACDEAB" w14:textId="565DBF84" w:rsidR="004E066C" w:rsidRPr="00AE5F91" w:rsidRDefault="00DD76BE" w:rsidP="00DD76BE">
            <w:pPr>
              <w:jc w:val="center"/>
              <w:rPr>
                <w:rFonts w:ascii="Calibri" w:hAnsi="Calibri" w:cs="Calibri"/>
                <w:color w:val="000000"/>
                <w:szCs w:val="22"/>
              </w:rPr>
            </w:pPr>
            <w:r w:rsidRPr="00AE5F91">
              <w:rPr>
                <w:rFonts w:ascii="MS Gothic" w:eastAsia="MS Gothic" w:hAnsi="MS Gothic" w:cs="MS Gothic"/>
                <w:color w:val="000000"/>
                <w:sz w:val="36"/>
                <w:szCs w:val="36"/>
              </w:rPr>
              <w:t>✓</w:t>
            </w: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72E71E00" w14:textId="7B844E10" w:rsidR="004E066C" w:rsidRPr="00AE5F91" w:rsidRDefault="004E066C" w:rsidP="00B47010">
            <w:r w:rsidRPr="00AE5F91">
              <w:t xml:space="preserve">Collects </w:t>
            </w:r>
            <w:r w:rsidR="00AA5FE3" w:rsidRPr="00AE5F91">
              <w:rPr>
                <w:rFonts w:ascii="Calibri" w:hAnsi="Calibri" w:cs="Calibri"/>
                <w:color w:val="000000" w:themeColor="text1"/>
              </w:rPr>
              <w:t xml:space="preserve">point-in-time </w:t>
            </w:r>
            <w:r w:rsidRPr="00AE5F91">
              <w:t xml:space="preserve">inventory information. Example metrics include, total recoverable gigabytes </w:t>
            </w:r>
            <w:r w:rsidR="001E4E57" w:rsidRPr="00AE5F91">
              <w:t>(</w:t>
            </w:r>
            <w:r w:rsidR="724245DA" w:rsidRPr="00AE5F91">
              <w:t>storage</w:t>
            </w:r>
            <w:r w:rsidRPr="00AE5F91">
              <w:t>), media volume count, media volume status, etc.</w:t>
            </w:r>
          </w:p>
        </w:tc>
      </w:tr>
      <w:tr w:rsidR="004E066C" w:rsidRPr="00AE5F91" w14:paraId="4A58331E" w14:textId="77777777" w:rsidTr="2949DAE0">
        <w:trPr>
          <w:trHeight w:val="915"/>
        </w:trPr>
        <w:tc>
          <w:tcPr>
            <w:tcW w:w="1700"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010BA" w14:textId="502306AE" w:rsidR="004E066C" w:rsidRPr="00AE5F91" w:rsidRDefault="004E066C" w:rsidP="00B86EEF">
            <w:pPr>
              <w:rPr>
                <w:rFonts w:ascii="Calibri" w:hAnsi="Calibri" w:cs="Calibri"/>
                <w:color w:val="000000"/>
                <w:szCs w:val="22"/>
              </w:rPr>
            </w:pPr>
            <w:r w:rsidRPr="00AE5F91">
              <w:rPr>
                <w:rFonts w:ascii="Calibri" w:hAnsi="Calibri" w:cs="Calibri"/>
                <w:color w:val="000000"/>
                <w:szCs w:val="22"/>
              </w:rPr>
              <w:t>Policy</w:t>
            </w:r>
            <w:r w:rsidR="00C21AD0" w:rsidRPr="00AE5F91">
              <w:rPr>
                <w:rFonts w:ascii="Calibri" w:hAnsi="Calibri" w:cs="Calibri"/>
                <w:color w:val="000000"/>
                <w:szCs w:val="22"/>
              </w:rPr>
              <w:t xml:space="preserve"> </w:t>
            </w:r>
          </w:p>
        </w:tc>
        <w:tc>
          <w:tcPr>
            <w:tcW w:w="1200" w:type="dxa"/>
            <w:tcBorders>
              <w:top w:val="nil"/>
              <w:left w:val="nil"/>
              <w:bottom w:val="single" w:sz="8" w:space="0" w:color="4BACC6" w:themeColor="accent5"/>
              <w:right w:val="single" w:sz="8" w:space="0" w:color="4BACC6" w:themeColor="accent5"/>
            </w:tcBorders>
            <w:shd w:val="clear" w:color="auto" w:fill="auto"/>
            <w:vAlign w:val="center"/>
            <w:hideMark/>
          </w:tcPr>
          <w:p w14:paraId="6D0E7926" w14:textId="77035B72" w:rsidR="004E066C" w:rsidRPr="00AE5F91" w:rsidRDefault="004E066C" w:rsidP="004E066C">
            <w:pPr>
              <w:jc w:val="center"/>
              <w:rPr>
                <w:rFonts w:ascii="Calibri" w:hAnsi="Calibri" w:cs="Calibri"/>
                <w:color w:val="000000"/>
                <w:szCs w:val="22"/>
              </w:rPr>
            </w:pPr>
          </w:p>
        </w:tc>
        <w:tc>
          <w:tcPr>
            <w:tcW w:w="6420" w:type="dxa"/>
            <w:tcBorders>
              <w:top w:val="nil"/>
              <w:left w:val="nil"/>
              <w:bottom w:val="single" w:sz="8" w:space="0" w:color="4BACC6" w:themeColor="accent5"/>
              <w:right w:val="single" w:sz="8" w:space="0" w:color="4BACC6" w:themeColor="accent5"/>
            </w:tcBorders>
            <w:shd w:val="clear" w:color="auto" w:fill="auto"/>
            <w:vAlign w:val="center"/>
            <w:hideMark/>
          </w:tcPr>
          <w:p w14:paraId="5F4A8EE1" w14:textId="77777777" w:rsidR="004E066C" w:rsidRPr="00AE5F91" w:rsidRDefault="004E066C" w:rsidP="00B47010">
            <w:r w:rsidRPr="00AE5F91">
              <w:t>Collects and stores information on policy attributes, schedules, storage units, storage groups, storage lifecycle policies and clients.</w:t>
            </w:r>
          </w:p>
        </w:tc>
      </w:tr>
    </w:tbl>
    <w:p w14:paraId="4CD01EC7" w14:textId="3895693B" w:rsidR="004E066C" w:rsidRPr="00AE5F91" w:rsidRDefault="004E066C" w:rsidP="004E066C">
      <w:pPr>
        <w:pStyle w:val="Heading1"/>
      </w:pPr>
      <w:bookmarkStart w:id="9" w:name="_Toc367280660"/>
      <w:bookmarkStart w:id="10" w:name="_Toc118720913"/>
      <w:bookmarkStart w:id="11" w:name="_Toc119044465"/>
      <w:r w:rsidRPr="00AE5F91">
        <w:t>Data Sources</w:t>
      </w:r>
      <w:bookmarkEnd w:id="9"/>
      <w:bookmarkEnd w:id="10"/>
      <w:bookmarkEnd w:id="11"/>
    </w:p>
    <w:p w14:paraId="2CA499DD" w14:textId="5EF0C996" w:rsidR="00471793" w:rsidRPr="00AE5F91" w:rsidRDefault="004E066C" w:rsidP="003300FA">
      <w:pPr>
        <w:spacing w:before="240" w:after="200"/>
        <w:rPr>
          <w:rFonts w:cs="Courier New"/>
          <w:szCs w:val="22"/>
        </w:rPr>
      </w:pPr>
      <w:r w:rsidRPr="00AE5F91">
        <w:rPr>
          <w:szCs w:val="22"/>
        </w:rPr>
        <w:t>The</w:t>
      </w:r>
      <w:r w:rsidR="007F78F3">
        <w:rPr>
          <w:szCs w:val="22"/>
        </w:rPr>
        <w:t xml:space="preserve"> Bocada plugin for</w:t>
      </w:r>
      <w:r w:rsidRPr="00AE5F91">
        <w:rPr>
          <w:szCs w:val="22"/>
        </w:rPr>
        <w:t xml:space="preserve"> </w:t>
      </w:r>
      <w:r w:rsidR="007437F2" w:rsidRPr="00AE5F91">
        <w:rPr>
          <w:szCs w:val="22"/>
        </w:rPr>
        <w:t>VAST</w:t>
      </w:r>
      <w:r w:rsidRPr="00AE5F91">
        <w:rPr>
          <w:szCs w:val="22"/>
        </w:rPr>
        <w:t xml:space="preserve"> </w:t>
      </w:r>
      <w:r w:rsidR="003D2624" w:rsidRPr="00AE5F91">
        <w:rPr>
          <w:szCs w:val="22"/>
        </w:rPr>
        <w:t>Plugin</w:t>
      </w:r>
      <w:r w:rsidRPr="00AE5F91">
        <w:rPr>
          <w:szCs w:val="22"/>
        </w:rPr>
        <w:t xml:space="preserve"> </w:t>
      </w:r>
      <w:r w:rsidR="003707BF" w:rsidRPr="00AE5F91">
        <w:rPr>
          <w:szCs w:val="22"/>
        </w:rPr>
        <w:t>connects</w:t>
      </w:r>
      <w:r w:rsidR="00E86692" w:rsidRPr="00AE5F91">
        <w:rPr>
          <w:szCs w:val="22"/>
        </w:rPr>
        <w:t xml:space="preserve"> to the </w:t>
      </w:r>
      <w:r w:rsidR="007437F2" w:rsidRPr="00AE5F91">
        <w:rPr>
          <w:szCs w:val="22"/>
        </w:rPr>
        <w:t>VAST</w:t>
      </w:r>
      <w:r w:rsidR="00E86692" w:rsidRPr="00AE5F91">
        <w:rPr>
          <w:szCs w:val="22"/>
        </w:rPr>
        <w:t xml:space="preserve"> appliance </w:t>
      </w:r>
      <w:r w:rsidR="007437F2" w:rsidRPr="00AE5F91">
        <w:rPr>
          <w:szCs w:val="22"/>
        </w:rPr>
        <w:t>REST</w:t>
      </w:r>
      <w:r w:rsidR="002B10B6" w:rsidRPr="00AE5F91">
        <w:rPr>
          <w:szCs w:val="22"/>
        </w:rPr>
        <w:t xml:space="preserve"> API</w:t>
      </w:r>
      <w:r w:rsidR="00CA0E4C" w:rsidRPr="00AE5F91">
        <w:rPr>
          <w:rFonts w:cs="Courier New"/>
          <w:szCs w:val="22"/>
        </w:rPr>
        <w:t>.</w:t>
      </w:r>
    </w:p>
    <w:p w14:paraId="11A7AA71" w14:textId="77777777" w:rsidR="003B0947" w:rsidRPr="00AE5F91" w:rsidRDefault="004E066C" w:rsidP="003B0947">
      <w:pPr>
        <w:pStyle w:val="Heading1"/>
      </w:pPr>
      <w:bookmarkStart w:id="12" w:name="_Toc367280661"/>
      <w:bookmarkStart w:id="13" w:name="_Toc118720914"/>
      <w:bookmarkStart w:id="14" w:name="_Toc119044466"/>
      <w:r w:rsidRPr="00AE5F91">
        <w:t>Requirements</w:t>
      </w:r>
      <w:bookmarkEnd w:id="12"/>
      <w:bookmarkEnd w:id="13"/>
      <w:bookmarkEnd w:id="14"/>
    </w:p>
    <w:p w14:paraId="61D8D257" w14:textId="0803A1E7" w:rsidR="002B10B6" w:rsidRPr="00AE5F91" w:rsidRDefault="002B10B6" w:rsidP="002B10B6">
      <w:pPr>
        <w:spacing w:before="0" w:after="0"/>
        <w:ind w:right="240"/>
        <w:textAlignment w:val="baseline"/>
        <w:rPr>
          <w:rFonts w:ascii="Segoe UI" w:eastAsia="Times New Roman" w:hAnsi="Segoe UI" w:cs="Segoe UI"/>
          <w:bCs w:val="0"/>
          <w:sz w:val="18"/>
          <w:szCs w:val="18"/>
        </w:rPr>
      </w:pPr>
      <w:bookmarkStart w:id="15" w:name="_Toc375149404"/>
      <w:r w:rsidRPr="00AE5F91">
        <w:rPr>
          <w:rFonts w:ascii="Calibri" w:eastAsia="Times New Roman" w:hAnsi="Calibri" w:cs="Calibri"/>
          <w:color w:val="000000"/>
          <w:szCs w:val="22"/>
        </w:rPr>
        <w:t xml:space="preserve">The Bocada Data Collection Server must be able to connect to the </w:t>
      </w:r>
      <w:r w:rsidRPr="00AE5F91">
        <w:rPr>
          <w:rFonts w:ascii="Calibri" w:eastAsia="Times New Roman" w:hAnsi="Calibri" w:cs="Calibri"/>
          <w:szCs w:val="22"/>
        </w:rPr>
        <w:t>VAST</w:t>
      </w:r>
      <w:r w:rsidRPr="00AE5F91">
        <w:rPr>
          <w:rFonts w:ascii="Calibri" w:eastAsia="Times New Roman" w:hAnsi="Calibri" w:cs="Calibri"/>
          <w:color w:val="000000"/>
          <w:szCs w:val="22"/>
        </w:rPr>
        <w:t xml:space="preserve"> Server on the port(s) listed in the table below.   </w:t>
      </w:r>
    </w:p>
    <w:p w14:paraId="560A50A9" w14:textId="77777777" w:rsidR="002B10B6" w:rsidRPr="00AE5F91" w:rsidRDefault="002B10B6" w:rsidP="002B10B6">
      <w:pPr>
        <w:spacing w:before="0" w:after="0"/>
        <w:textAlignment w:val="baseline"/>
        <w:rPr>
          <w:rFonts w:ascii="Segoe UI" w:eastAsia="Times New Roman" w:hAnsi="Segoe UI" w:cs="Segoe UI"/>
          <w:b/>
          <w:sz w:val="18"/>
          <w:szCs w:val="18"/>
        </w:rPr>
      </w:pPr>
      <w:r w:rsidRPr="00AE5F91">
        <w:rPr>
          <w:rFonts w:ascii="Cambria" w:eastAsia="Times New Roman" w:hAnsi="Cambria" w:cs="Segoe UI"/>
          <w:b/>
          <w:szCs w:val="22"/>
        </w:rPr>
        <w:t>Network Ports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1605"/>
        <w:gridCol w:w="3915"/>
      </w:tblGrid>
      <w:tr w:rsidR="002B10B6" w:rsidRPr="00AE5F91" w14:paraId="3977AE59" w14:textId="77777777" w:rsidTr="002B10B6">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9BC2E6"/>
            <w:vAlign w:val="center"/>
            <w:hideMark/>
          </w:tcPr>
          <w:p w14:paraId="64C5434D" w14:textId="77777777" w:rsidR="002B10B6" w:rsidRPr="00AE5F91" w:rsidRDefault="002B10B6" w:rsidP="002B10B6">
            <w:pPr>
              <w:spacing w:before="0" w:after="0"/>
              <w:jc w:val="center"/>
              <w:textAlignment w:val="baseline"/>
              <w:rPr>
                <w:rFonts w:ascii="Times New Roman" w:eastAsia="Times New Roman" w:hAnsi="Times New Roman" w:cs="Times New Roman"/>
                <w:bCs w:val="0"/>
                <w:sz w:val="24"/>
              </w:rPr>
            </w:pPr>
            <w:r w:rsidRPr="00AE5F91">
              <w:rPr>
                <w:rFonts w:ascii="Calibri" w:eastAsia="Times New Roman" w:hAnsi="Calibri" w:cs="Calibri"/>
                <w:b/>
                <w:color w:val="000000"/>
                <w:szCs w:val="22"/>
              </w:rPr>
              <w:t>Service</w:t>
            </w:r>
            <w:r w:rsidRPr="00AE5F91">
              <w:rPr>
                <w:rFonts w:ascii="Calibri" w:eastAsia="Times New Roman" w:hAnsi="Calibri" w:cs="Calibri"/>
                <w:color w:val="000000"/>
                <w:szCs w:val="22"/>
              </w:rPr>
              <w:t> </w:t>
            </w:r>
          </w:p>
        </w:tc>
        <w:tc>
          <w:tcPr>
            <w:tcW w:w="1605" w:type="dxa"/>
            <w:tcBorders>
              <w:top w:val="single" w:sz="6" w:space="0" w:color="auto"/>
              <w:left w:val="nil"/>
              <w:bottom w:val="single" w:sz="6" w:space="0" w:color="auto"/>
              <w:right w:val="single" w:sz="6" w:space="0" w:color="auto"/>
            </w:tcBorders>
            <w:shd w:val="clear" w:color="auto" w:fill="9BC2E6"/>
            <w:vAlign w:val="center"/>
            <w:hideMark/>
          </w:tcPr>
          <w:p w14:paraId="7EB3CDFD" w14:textId="77777777" w:rsidR="002B10B6" w:rsidRPr="00AE5F91" w:rsidRDefault="002B10B6" w:rsidP="002B10B6">
            <w:pPr>
              <w:spacing w:before="0" w:after="0"/>
              <w:jc w:val="center"/>
              <w:textAlignment w:val="baseline"/>
              <w:rPr>
                <w:rFonts w:ascii="Times New Roman" w:eastAsia="Times New Roman" w:hAnsi="Times New Roman" w:cs="Times New Roman"/>
                <w:bCs w:val="0"/>
                <w:sz w:val="24"/>
              </w:rPr>
            </w:pPr>
            <w:r w:rsidRPr="00AE5F91">
              <w:rPr>
                <w:rFonts w:ascii="Calibri" w:eastAsia="Times New Roman" w:hAnsi="Calibri" w:cs="Calibri"/>
                <w:b/>
                <w:color w:val="000000"/>
                <w:szCs w:val="22"/>
              </w:rPr>
              <w:t>Default Port </w:t>
            </w:r>
            <w:r w:rsidRPr="00AE5F91">
              <w:rPr>
                <w:rFonts w:ascii="Calibri" w:eastAsia="Times New Roman" w:hAnsi="Calibri" w:cs="Calibri"/>
                <w:color w:val="000000"/>
                <w:szCs w:val="22"/>
              </w:rPr>
              <w:t> </w:t>
            </w:r>
          </w:p>
        </w:tc>
        <w:tc>
          <w:tcPr>
            <w:tcW w:w="3915" w:type="dxa"/>
            <w:tcBorders>
              <w:top w:val="single" w:sz="6" w:space="0" w:color="auto"/>
              <w:left w:val="single" w:sz="6" w:space="0" w:color="auto"/>
              <w:bottom w:val="single" w:sz="6" w:space="0" w:color="auto"/>
              <w:right w:val="single" w:sz="6" w:space="0" w:color="auto"/>
            </w:tcBorders>
            <w:shd w:val="clear" w:color="auto" w:fill="9BC2E6"/>
            <w:vAlign w:val="center"/>
            <w:hideMark/>
          </w:tcPr>
          <w:p w14:paraId="52F26E20" w14:textId="77777777" w:rsidR="002B10B6" w:rsidRPr="00AE5F91" w:rsidRDefault="002B10B6" w:rsidP="002B10B6">
            <w:pPr>
              <w:spacing w:before="0" w:after="0"/>
              <w:jc w:val="center"/>
              <w:textAlignment w:val="baseline"/>
              <w:rPr>
                <w:rFonts w:ascii="Times New Roman" w:eastAsia="Times New Roman" w:hAnsi="Times New Roman" w:cs="Times New Roman"/>
                <w:bCs w:val="0"/>
                <w:sz w:val="24"/>
              </w:rPr>
            </w:pPr>
            <w:r w:rsidRPr="00AE5F91">
              <w:rPr>
                <w:rFonts w:ascii="Calibri" w:eastAsia="Times New Roman" w:hAnsi="Calibri" w:cs="Calibri"/>
                <w:b/>
                <w:color w:val="000000"/>
                <w:szCs w:val="22"/>
              </w:rPr>
              <w:t>Note </w:t>
            </w:r>
            <w:r w:rsidRPr="00AE5F91">
              <w:rPr>
                <w:rFonts w:ascii="Calibri" w:eastAsia="Times New Roman" w:hAnsi="Calibri" w:cs="Calibri"/>
                <w:color w:val="000000"/>
                <w:szCs w:val="22"/>
              </w:rPr>
              <w:t> </w:t>
            </w:r>
          </w:p>
        </w:tc>
      </w:tr>
      <w:tr w:rsidR="002B10B6" w:rsidRPr="00AE5F91" w14:paraId="033B1CD7" w14:textId="77777777" w:rsidTr="002B10B6">
        <w:trPr>
          <w:trHeight w:val="300"/>
        </w:trPr>
        <w:tc>
          <w:tcPr>
            <w:tcW w:w="2475" w:type="dxa"/>
            <w:tcBorders>
              <w:top w:val="nil"/>
              <w:left w:val="single" w:sz="6" w:space="0" w:color="auto"/>
              <w:bottom w:val="single" w:sz="6" w:space="0" w:color="auto"/>
              <w:right w:val="single" w:sz="6" w:space="0" w:color="auto"/>
            </w:tcBorders>
            <w:shd w:val="clear" w:color="auto" w:fill="auto"/>
            <w:vAlign w:val="center"/>
            <w:hideMark/>
          </w:tcPr>
          <w:p w14:paraId="3F685550" w14:textId="77777777" w:rsidR="002B10B6" w:rsidRPr="00AE5F91" w:rsidRDefault="002B10B6" w:rsidP="002B10B6">
            <w:pPr>
              <w:spacing w:before="0" w:after="0"/>
              <w:jc w:val="center"/>
              <w:textAlignment w:val="baseline"/>
              <w:rPr>
                <w:rFonts w:ascii="Times New Roman" w:eastAsia="Times New Roman" w:hAnsi="Times New Roman" w:cs="Times New Roman"/>
                <w:bCs w:val="0"/>
                <w:sz w:val="24"/>
              </w:rPr>
            </w:pPr>
            <w:r w:rsidRPr="00AE5F91">
              <w:rPr>
                <w:rFonts w:ascii="Calibri" w:eastAsia="Times New Roman" w:hAnsi="Calibri" w:cs="Calibri"/>
                <w:i/>
                <w:szCs w:val="22"/>
              </w:rPr>
              <w:t>HTTPS</w:t>
            </w:r>
            <w:r w:rsidRPr="00AE5F91">
              <w:rPr>
                <w:rFonts w:ascii="Calibri" w:eastAsia="Times New Roman" w:hAnsi="Calibri" w:cs="Calibri"/>
                <w:szCs w:val="22"/>
              </w:rPr>
              <w:t> </w:t>
            </w:r>
          </w:p>
        </w:tc>
        <w:tc>
          <w:tcPr>
            <w:tcW w:w="1605" w:type="dxa"/>
            <w:tcBorders>
              <w:top w:val="nil"/>
              <w:left w:val="nil"/>
              <w:bottom w:val="single" w:sz="6" w:space="0" w:color="auto"/>
              <w:right w:val="single" w:sz="6" w:space="0" w:color="auto"/>
            </w:tcBorders>
            <w:shd w:val="clear" w:color="auto" w:fill="auto"/>
            <w:vAlign w:val="center"/>
            <w:hideMark/>
          </w:tcPr>
          <w:p w14:paraId="209DB4C2" w14:textId="77777777" w:rsidR="002B10B6" w:rsidRPr="00AE5F91" w:rsidRDefault="002B10B6" w:rsidP="002B10B6">
            <w:pPr>
              <w:spacing w:before="0" w:after="0"/>
              <w:jc w:val="center"/>
              <w:textAlignment w:val="baseline"/>
              <w:rPr>
                <w:rFonts w:ascii="Times New Roman" w:eastAsia="Times New Roman" w:hAnsi="Times New Roman" w:cs="Times New Roman"/>
                <w:bCs w:val="0"/>
                <w:sz w:val="24"/>
              </w:rPr>
            </w:pPr>
            <w:r w:rsidRPr="00AE5F91">
              <w:rPr>
                <w:rFonts w:ascii="Calibri" w:eastAsia="Times New Roman" w:hAnsi="Calibri" w:cs="Calibri"/>
                <w:color w:val="000000"/>
                <w:szCs w:val="22"/>
              </w:rPr>
              <w:t>443 </w:t>
            </w:r>
          </w:p>
        </w:tc>
        <w:tc>
          <w:tcPr>
            <w:tcW w:w="3915" w:type="dxa"/>
            <w:tcBorders>
              <w:top w:val="nil"/>
              <w:left w:val="single" w:sz="6" w:space="0" w:color="auto"/>
              <w:bottom w:val="single" w:sz="6" w:space="0" w:color="auto"/>
              <w:right w:val="single" w:sz="6" w:space="0" w:color="auto"/>
            </w:tcBorders>
            <w:shd w:val="clear" w:color="auto" w:fill="auto"/>
            <w:vAlign w:val="center"/>
            <w:hideMark/>
          </w:tcPr>
          <w:p w14:paraId="5D2C3005" w14:textId="174E1E48" w:rsidR="002B10B6" w:rsidRPr="00AE5F91" w:rsidRDefault="002B10B6" w:rsidP="002B10B6">
            <w:pPr>
              <w:spacing w:before="0" w:after="0"/>
              <w:jc w:val="center"/>
              <w:textAlignment w:val="baseline"/>
              <w:rPr>
                <w:rFonts w:ascii="Times New Roman" w:eastAsia="Times New Roman" w:hAnsi="Times New Roman" w:cs="Times New Roman"/>
                <w:bCs w:val="0"/>
                <w:sz w:val="24"/>
              </w:rPr>
            </w:pPr>
            <w:r w:rsidRPr="00AE5F91">
              <w:rPr>
                <w:rFonts w:ascii="Calibri" w:eastAsia="Times New Roman" w:hAnsi="Calibri" w:cs="Calibri"/>
                <w:color w:val="000000"/>
                <w:szCs w:val="22"/>
              </w:rPr>
              <w:t>REST API connection through HTTPS to https://&lt;VAST_servername&gt; </w:t>
            </w:r>
          </w:p>
        </w:tc>
      </w:tr>
    </w:tbl>
    <w:p w14:paraId="0DCE2299" w14:textId="77777777" w:rsidR="002B10B6" w:rsidRPr="00AE5F91" w:rsidRDefault="002B10B6" w:rsidP="002B10B6">
      <w:pPr>
        <w:spacing w:before="0" w:after="0"/>
        <w:textAlignment w:val="baseline"/>
        <w:rPr>
          <w:rFonts w:ascii="Segoe UI" w:eastAsia="Times New Roman" w:hAnsi="Segoe UI" w:cs="Segoe UI"/>
          <w:bCs w:val="0"/>
          <w:sz w:val="18"/>
          <w:szCs w:val="18"/>
        </w:rPr>
      </w:pPr>
      <w:r w:rsidRPr="00AE5F91">
        <w:rPr>
          <w:rFonts w:ascii="Calibri" w:eastAsia="Times New Roman" w:hAnsi="Calibri" w:cs="Calibri"/>
          <w:szCs w:val="22"/>
        </w:rPr>
        <w:t> </w:t>
      </w:r>
    </w:p>
    <w:p w14:paraId="3117575B" w14:textId="77777777" w:rsidR="003B0947" w:rsidRPr="00AE5F91" w:rsidRDefault="00D535A7" w:rsidP="003B0947">
      <w:pPr>
        <w:pStyle w:val="Heading1"/>
      </w:pPr>
      <w:bookmarkStart w:id="16" w:name="_Bocada_Setup"/>
      <w:bookmarkStart w:id="17" w:name="_Toc118720915"/>
      <w:bookmarkStart w:id="18" w:name="_Toc119044467"/>
      <w:bookmarkEnd w:id="16"/>
      <w:r w:rsidRPr="00AE5F91">
        <w:lastRenderedPageBreak/>
        <w:t xml:space="preserve">Bocada </w:t>
      </w:r>
      <w:r w:rsidR="004E066C" w:rsidRPr="00AE5F91">
        <w:t>Setup</w:t>
      </w:r>
      <w:bookmarkEnd w:id="15"/>
      <w:bookmarkEnd w:id="17"/>
      <w:bookmarkEnd w:id="18"/>
    </w:p>
    <w:p w14:paraId="13E187BE" w14:textId="087A4A71" w:rsidR="00CF7643" w:rsidRPr="00AE5F91" w:rsidRDefault="009455D9" w:rsidP="003B0947">
      <w:pPr>
        <w:rPr>
          <w:rFonts w:asciiTheme="majorHAnsi" w:eastAsiaTheme="majorEastAsia" w:hAnsiTheme="majorHAnsi" w:cstheme="majorBidi"/>
          <w:b/>
          <w:bCs w:val="0"/>
          <w:sz w:val="26"/>
          <w:szCs w:val="26"/>
        </w:rPr>
      </w:pPr>
      <w:r w:rsidRPr="00AE5F91">
        <w:t>A</w:t>
      </w:r>
      <w:r w:rsidR="0012053E" w:rsidRPr="00AE5F91">
        <w:t xml:space="preserve">dding </w:t>
      </w:r>
      <w:r w:rsidR="000A5672" w:rsidRPr="00AE5F91">
        <w:t xml:space="preserve">a </w:t>
      </w:r>
      <w:r w:rsidR="007437F2" w:rsidRPr="00AE5F91">
        <w:t>VAST</w:t>
      </w:r>
      <w:r w:rsidR="0012053E" w:rsidRPr="00AE5F91">
        <w:t xml:space="preserve"> to Bocada </w:t>
      </w:r>
      <w:r w:rsidR="00695E13">
        <w:t>begins</w:t>
      </w:r>
      <w:r w:rsidR="0012053E" w:rsidRPr="00AE5F91">
        <w:t xml:space="preserve"> </w:t>
      </w:r>
      <w:r w:rsidRPr="00AE5F91">
        <w:t xml:space="preserve">the same as </w:t>
      </w:r>
      <w:r w:rsidR="0012053E" w:rsidRPr="00AE5F91">
        <w:t>setup of any backup server</w:t>
      </w:r>
      <w:r w:rsidRPr="00AE5F91">
        <w:t>.</w:t>
      </w:r>
      <w:bookmarkStart w:id="19" w:name="_Bocada_Data_Domain"/>
      <w:bookmarkStart w:id="20" w:name="_Toc375149405"/>
      <w:bookmarkEnd w:id="19"/>
      <w:r w:rsidR="00695E13">
        <w:t xml:space="preserve"> Go to the Servers view in Bocada, and click the Add Server icon.</w:t>
      </w:r>
    </w:p>
    <w:p w14:paraId="4D675511" w14:textId="188C7FE5" w:rsidR="003B0947" w:rsidRPr="00AE5F91" w:rsidRDefault="00180A2C" w:rsidP="003B0947">
      <w:pPr>
        <w:pStyle w:val="Heading2"/>
      </w:pPr>
      <w:bookmarkStart w:id="21" w:name="_Toc118720916"/>
      <w:bookmarkStart w:id="22" w:name="_Toc119044468"/>
      <w:r w:rsidRPr="00AE5F91">
        <w:t xml:space="preserve">Backup &amp; </w:t>
      </w:r>
      <w:r w:rsidR="007A4D2A" w:rsidRPr="00AE5F91">
        <w:t>Storage</w:t>
      </w:r>
      <w:r w:rsidRPr="00AE5F91">
        <w:t xml:space="preserve"> Properties</w:t>
      </w:r>
      <w:bookmarkEnd w:id="20"/>
      <w:bookmarkEnd w:id="21"/>
      <w:bookmarkEnd w:id="22"/>
    </w:p>
    <w:p w14:paraId="76A78FDE" w14:textId="40F4F627" w:rsidR="000F4F58" w:rsidRPr="00AE5F91" w:rsidRDefault="000F4F58" w:rsidP="000F4F58">
      <w:pPr>
        <w:spacing w:after="200"/>
      </w:pPr>
      <w:bookmarkStart w:id="23" w:name="_Toc375149406"/>
      <w:r w:rsidRPr="00AE5F91">
        <w:t xml:space="preserve">Backup Server Properties determine how the plugin will interface with the </w:t>
      </w:r>
      <w:r w:rsidR="007437F2" w:rsidRPr="00AE5F91">
        <w:t>VAST</w:t>
      </w:r>
      <w:r w:rsidR="00CE793B" w:rsidRPr="00AE5F91">
        <w:t xml:space="preserve"> and</w:t>
      </w:r>
      <w:r w:rsidRPr="00AE5F91">
        <w:t xml:space="preserve"> are managed through the Backup Servers view.</w:t>
      </w:r>
    </w:p>
    <w:p w14:paraId="61666BF0" w14:textId="2061BFAF" w:rsidR="002C06B4" w:rsidRPr="00AE5F91" w:rsidRDefault="06BB6803" w:rsidP="1F35A94C">
      <w:pPr>
        <w:spacing w:after="200"/>
        <w:jc w:val="center"/>
      </w:pPr>
      <w:r w:rsidRPr="00AE5F91">
        <w:rPr>
          <w:noProof/>
        </w:rPr>
        <w:drawing>
          <wp:inline distT="0" distB="0" distL="0" distR="0" wp14:anchorId="560588A5" wp14:editId="3EFAB576">
            <wp:extent cx="4572000" cy="3810000"/>
            <wp:effectExtent l="95250" t="114300" r="95250" b="114300"/>
            <wp:docPr id="535513839" name="Picture 53551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810000"/>
                    </a:xfrm>
                    <a:prstGeom prst="rect">
                      <a:avLst/>
                    </a:prstGeom>
                    <a:effectLst>
                      <a:outerShdw blurRad="63500" sx="102000" sy="102000" algn="ctr" rotWithShape="0">
                        <a:prstClr val="black">
                          <a:alpha val="40000"/>
                        </a:prstClr>
                      </a:outerShdw>
                    </a:effectLst>
                  </pic:spPr>
                </pic:pic>
              </a:graphicData>
            </a:graphic>
          </wp:inline>
        </w:drawing>
      </w:r>
    </w:p>
    <w:bookmarkEnd w:id="23"/>
    <w:p w14:paraId="1DFC2F6C" w14:textId="652540C9" w:rsidR="00191D22" w:rsidRPr="00AE5F91" w:rsidRDefault="00191D22" w:rsidP="001E426B">
      <w:pPr>
        <w:pStyle w:val="TableEntry"/>
      </w:pPr>
    </w:p>
    <w:tbl>
      <w:tblPr>
        <w:tblStyle w:val="TableGrid"/>
        <w:tblW w:w="0" w:type="auto"/>
        <w:tblLook w:val="04A0" w:firstRow="1" w:lastRow="0" w:firstColumn="1" w:lastColumn="0" w:noHBand="0" w:noVBand="1"/>
      </w:tblPr>
      <w:tblGrid>
        <w:gridCol w:w="2972"/>
        <w:gridCol w:w="6378"/>
      </w:tblGrid>
      <w:tr w:rsidR="008C093F" w:rsidRPr="00AE5F91" w14:paraId="6DC57F99" w14:textId="77777777" w:rsidTr="1F35A94C">
        <w:tc>
          <w:tcPr>
            <w:tcW w:w="2972" w:type="dxa"/>
            <w:shd w:val="clear" w:color="auto" w:fill="365F91" w:themeFill="accent1" w:themeFillShade="BF"/>
          </w:tcPr>
          <w:p w14:paraId="0934C5C6" w14:textId="4CE07C7B" w:rsidR="008C093F" w:rsidRPr="00AE5F91" w:rsidRDefault="00DB640B" w:rsidP="00383EF8">
            <w:pPr>
              <w:pStyle w:val="TableHeader"/>
            </w:pPr>
            <w:r w:rsidRPr="00AE5F91">
              <w:t>Property</w:t>
            </w:r>
          </w:p>
        </w:tc>
        <w:tc>
          <w:tcPr>
            <w:tcW w:w="6378" w:type="dxa"/>
            <w:shd w:val="clear" w:color="auto" w:fill="365F91" w:themeFill="accent1" w:themeFillShade="BF"/>
          </w:tcPr>
          <w:p w14:paraId="4893EBAF" w14:textId="77777777" w:rsidR="008C093F" w:rsidRPr="00AE5F91" w:rsidRDefault="008C093F" w:rsidP="00383EF8">
            <w:pPr>
              <w:pStyle w:val="TableHeader"/>
            </w:pPr>
            <w:r w:rsidRPr="00AE5F91">
              <w:t>Description</w:t>
            </w:r>
          </w:p>
        </w:tc>
      </w:tr>
      <w:tr w:rsidR="008C093F" w:rsidRPr="00AE5F91" w14:paraId="46462B19" w14:textId="77777777" w:rsidTr="1F35A94C">
        <w:tc>
          <w:tcPr>
            <w:tcW w:w="2972" w:type="dxa"/>
          </w:tcPr>
          <w:p w14:paraId="4CBD076B" w14:textId="54FEF84D" w:rsidR="008C093F" w:rsidRPr="00AE5F91" w:rsidRDefault="6CB68B3D" w:rsidP="00383EF8">
            <w:pPr>
              <w:pStyle w:val="TableEntry"/>
            </w:pPr>
            <w:bookmarkStart w:id="24" w:name="_Int_7ZwAx2oq"/>
            <w:r w:rsidRPr="00AE5F91">
              <w:t>User Name</w:t>
            </w:r>
            <w:bookmarkEnd w:id="24"/>
          </w:p>
        </w:tc>
        <w:tc>
          <w:tcPr>
            <w:tcW w:w="6378" w:type="dxa"/>
          </w:tcPr>
          <w:p w14:paraId="0AD27103" w14:textId="4A4466F0" w:rsidR="008C093F" w:rsidRPr="00AE5F91" w:rsidRDefault="00DB640B" w:rsidP="00383EF8">
            <w:r w:rsidRPr="00AE5F91">
              <w:t xml:space="preserve">Enter </w:t>
            </w:r>
            <w:bookmarkStart w:id="25" w:name="_Hlk119047333"/>
            <w:r w:rsidRPr="00AE5F91">
              <w:t xml:space="preserve">a </w:t>
            </w:r>
            <w:r w:rsidR="007437F2" w:rsidRPr="00AE5F91">
              <w:t>VAST</w:t>
            </w:r>
            <w:r w:rsidRPr="00AE5F91">
              <w:t xml:space="preserve"> user with at least Read permissions. (Standard credentials will work; Administrator access is not required).</w:t>
            </w:r>
            <w:bookmarkEnd w:id="25"/>
          </w:p>
        </w:tc>
      </w:tr>
      <w:tr w:rsidR="008C093F" w:rsidRPr="00AE5F91" w14:paraId="65A91E85" w14:textId="77777777" w:rsidTr="1F35A94C">
        <w:tc>
          <w:tcPr>
            <w:tcW w:w="2972" w:type="dxa"/>
          </w:tcPr>
          <w:p w14:paraId="0CF041F7" w14:textId="328C6618" w:rsidR="008C093F" w:rsidRPr="00AE5F91" w:rsidRDefault="00DB640B" w:rsidP="00383EF8">
            <w:pPr>
              <w:pStyle w:val="TableEntry"/>
            </w:pPr>
            <w:r w:rsidRPr="00AE5F91">
              <w:t>User Password</w:t>
            </w:r>
          </w:p>
        </w:tc>
        <w:tc>
          <w:tcPr>
            <w:tcW w:w="6378" w:type="dxa"/>
          </w:tcPr>
          <w:p w14:paraId="781F5913" w14:textId="253EF0CB" w:rsidR="008C093F" w:rsidRPr="00AE5F91" w:rsidRDefault="00DB640B" w:rsidP="00383EF8">
            <w:pPr>
              <w:rPr>
                <w:szCs w:val="22"/>
              </w:rPr>
            </w:pPr>
            <w:r w:rsidRPr="00AE5F91">
              <w:t xml:space="preserve">Enter the password for the </w:t>
            </w:r>
            <w:r w:rsidR="007437F2" w:rsidRPr="00AE5F91">
              <w:t>VAST</w:t>
            </w:r>
            <w:r w:rsidRPr="00AE5F91">
              <w:t xml:space="preserve"> user above.</w:t>
            </w:r>
          </w:p>
        </w:tc>
      </w:tr>
      <w:tr w:rsidR="008C093F" w:rsidRPr="00AE5F91" w14:paraId="26C07ED1" w14:textId="77777777" w:rsidTr="1F35A94C">
        <w:tc>
          <w:tcPr>
            <w:tcW w:w="2972" w:type="dxa"/>
          </w:tcPr>
          <w:p w14:paraId="2A7D2332" w14:textId="55C35F20" w:rsidR="008C093F" w:rsidRPr="00AE5F91" w:rsidRDefault="00B03D3B" w:rsidP="00383EF8">
            <w:pPr>
              <w:pStyle w:val="TableEntry"/>
            </w:pPr>
            <w:r w:rsidRPr="00AE5F91">
              <w:t>Time Zone</w:t>
            </w:r>
          </w:p>
        </w:tc>
        <w:tc>
          <w:tcPr>
            <w:tcW w:w="6378" w:type="dxa"/>
          </w:tcPr>
          <w:p w14:paraId="48560311" w14:textId="791CA378" w:rsidR="008C093F" w:rsidRPr="00AE5F91" w:rsidRDefault="00B03D3B" w:rsidP="00383EF8">
            <w:pPr>
              <w:rPr>
                <w:szCs w:val="22"/>
              </w:rPr>
            </w:pPr>
            <w:r w:rsidRPr="00AE5F91">
              <w:t xml:space="preserve">Enter the Time Zone used by the </w:t>
            </w:r>
            <w:r w:rsidR="007437F2" w:rsidRPr="00AE5F91">
              <w:t>VAST</w:t>
            </w:r>
            <w:r w:rsidRPr="00AE5F91">
              <w:t>.</w:t>
            </w:r>
          </w:p>
        </w:tc>
      </w:tr>
    </w:tbl>
    <w:p w14:paraId="41CDD105" w14:textId="222D29D1" w:rsidR="008C093F" w:rsidRPr="00AE5F91" w:rsidRDefault="008C093F" w:rsidP="008C093F">
      <w:pPr>
        <w:pStyle w:val="Caption"/>
      </w:pPr>
      <w:r w:rsidRPr="00AE5F91">
        <w:t xml:space="preserve">Table </w:t>
      </w:r>
      <w:r w:rsidRPr="00AE5F91">
        <w:fldChar w:fldCharType="begin"/>
      </w:r>
      <w:r w:rsidRPr="00AE5F91">
        <w:instrText>SEQ Table \* ARABIC</w:instrText>
      </w:r>
      <w:r w:rsidRPr="00AE5F91">
        <w:fldChar w:fldCharType="separate"/>
      </w:r>
      <w:r w:rsidR="0055033C">
        <w:rPr>
          <w:noProof/>
        </w:rPr>
        <w:t>1</w:t>
      </w:r>
      <w:r w:rsidRPr="00AE5F91">
        <w:fldChar w:fldCharType="end"/>
      </w:r>
      <w:r w:rsidRPr="00AE5F91">
        <w:t>: Home Module</w:t>
      </w:r>
    </w:p>
    <w:p w14:paraId="08059161" w14:textId="77777777" w:rsidR="00CB5ED9" w:rsidRDefault="00CB5ED9">
      <w:pPr>
        <w:spacing w:before="0" w:after="200"/>
        <w:rPr>
          <w:i/>
          <w:iCs/>
          <w:sz w:val="18"/>
          <w:szCs w:val="18"/>
        </w:rPr>
      </w:pPr>
      <w:r>
        <w:br w:type="page"/>
      </w:r>
    </w:p>
    <w:p w14:paraId="1C1FF89C" w14:textId="38A3DE95" w:rsidR="003A6C02" w:rsidRPr="00AE5F91" w:rsidRDefault="00F7165F" w:rsidP="00383EF8">
      <w:pPr>
        <w:pStyle w:val="Heading1"/>
        <w:jc w:val="both"/>
      </w:pPr>
      <w:bookmarkStart w:id="26" w:name="_PuTTY_Configuration_(Bocada"/>
      <w:bookmarkStart w:id="27" w:name="_Toc413650177"/>
      <w:bookmarkStart w:id="28" w:name="_Toc413414214"/>
      <w:bookmarkStart w:id="29" w:name="_Toc366501544"/>
      <w:bookmarkStart w:id="30" w:name="_Toc118720917"/>
      <w:bookmarkStart w:id="31" w:name="_Toc119044469"/>
      <w:bookmarkEnd w:id="26"/>
      <w:r w:rsidRPr="00AE5F91">
        <w:lastRenderedPageBreak/>
        <w:t xml:space="preserve">Bocada </w:t>
      </w:r>
      <w:r w:rsidR="007437F2" w:rsidRPr="00AE5F91">
        <w:t>VAST</w:t>
      </w:r>
      <w:r w:rsidRPr="00AE5F91">
        <w:t xml:space="preserve"> </w:t>
      </w:r>
      <w:r w:rsidR="00381EC7" w:rsidRPr="00AE5F91">
        <w:t>Report</w:t>
      </w:r>
      <w:r w:rsidR="1D16CF0B" w:rsidRPr="00AE5F91">
        <w:t>ing Notes</w:t>
      </w:r>
      <w:bookmarkEnd w:id="30"/>
      <w:bookmarkEnd w:id="31"/>
    </w:p>
    <w:p w14:paraId="104FDD4C" w14:textId="3E23AEB9" w:rsidR="003A6C02" w:rsidRPr="00AE5F91" w:rsidRDefault="00241965" w:rsidP="003A6C02">
      <w:pPr>
        <w:rPr>
          <w:rStyle w:val="reportname"/>
        </w:rPr>
      </w:pPr>
      <w:r w:rsidRPr="00AE5F91">
        <w:rPr>
          <w:rStyle w:val="Heading4Char"/>
        </w:rPr>
        <w:t>Byte counts:</w:t>
      </w:r>
      <w:r w:rsidRPr="00AE5F91">
        <w:t xml:space="preserve"> </w:t>
      </w:r>
      <w:r w:rsidR="003A6C02" w:rsidRPr="00AE5F91">
        <w:t xml:space="preserve">The </w:t>
      </w:r>
      <w:r w:rsidR="0045220B" w:rsidRPr="00AE5F91">
        <w:rPr>
          <w:rStyle w:val="reportname"/>
        </w:rPr>
        <w:t>Bocada</w:t>
      </w:r>
      <w:r w:rsidR="003A6C02" w:rsidRPr="00AE5F91">
        <w:rPr>
          <w:rStyle w:val="reportname"/>
        </w:rPr>
        <w:t xml:space="preserve"> reports all show bytes in binary GB </w:t>
      </w:r>
      <w:r w:rsidR="003D2642" w:rsidRPr="00AE5F91">
        <w:rPr>
          <w:rStyle w:val="reportname"/>
        </w:rPr>
        <w:t xml:space="preserve">(1024 based) </w:t>
      </w:r>
      <w:r w:rsidR="003A6C02" w:rsidRPr="00AE5F91">
        <w:rPr>
          <w:rStyle w:val="reportname"/>
        </w:rPr>
        <w:t>aka GiB</w:t>
      </w:r>
      <w:r w:rsidR="00995870" w:rsidRPr="00AE5F91">
        <w:rPr>
          <w:rStyle w:val="reportname"/>
        </w:rPr>
        <w:t xml:space="preserve"> while </w:t>
      </w:r>
      <w:r w:rsidR="003A6C02" w:rsidRPr="00AE5F91">
        <w:rPr>
          <w:rStyle w:val="reportname"/>
        </w:rPr>
        <w:t xml:space="preserve">the </w:t>
      </w:r>
      <w:r w:rsidR="00995870" w:rsidRPr="00AE5F91">
        <w:rPr>
          <w:rStyle w:val="reportname"/>
        </w:rPr>
        <w:t>VAST</w:t>
      </w:r>
      <w:r w:rsidR="003A6C02" w:rsidRPr="00AE5F91">
        <w:rPr>
          <w:rStyle w:val="reportname"/>
        </w:rPr>
        <w:t xml:space="preserve"> UI</w:t>
      </w:r>
      <w:r w:rsidR="00995870" w:rsidRPr="00AE5F91">
        <w:rPr>
          <w:rStyle w:val="reportname"/>
        </w:rPr>
        <w:t xml:space="preserve"> show</w:t>
      </w:r>
      <w:r w:rsidR="003D2642" w:rsidRPr="00AE5F91">
        <w:rPr>
          <w:rStyle w:val="reportname"/>
        </w:rPr>
        <w:t>s</w:t>
      </w:r>
      <w:r w:rsidR="00995870" w:rsidRPr="00AE5F91">
        <w:rPr>
          <w:rStyle w:val="reportname"/>
        </w:rPr>
        <w:t xml:space="preserve"> </w:t>
      </w:r>
      <w:r w:rsidR="009061DC" w:rsidRPr="00AE5F91">
        <w:rPr>
          <w:rStyle w:val="reportname"/>
        </w:rPr>
        <w:t>in GB (1000 based)</w:t>
      </w:r>
      <w:r w:rsidR="003A6C02" w:rsidRPr="00AE5F91">
        <w:rPr>
          <w:rStyle w:val="reportname"/>
        </w:rPr>
        <w:t>.</w:t>
      </w:r>
      <w:r w:rsidR="009F74BE" w:rsidRPr="00AE5F91">
        <w:rPr>
          <w:rStyle w:val="reportname"/>
        </w:rPr>
        <w:t xml:space="preserve"> </w:t>
      </w:r>
    </w:p>
    <w:p w14:paraId="377B0C07" w14:textId="6DE64E48" w:rsidR="00BE41F9" w:rsidRPr="00AE5F91" w:rsidRDefault="00241965" w:rsidP="00BE41F9">
      <w:r w:rsidRPr="00AE5F91">
        <w:rPr>
          <w:rStyle w:val="Heading4Char"/>
        </w:rPr>
        <w:t xml:space="preserve">Replication Jobs </w:t>
      </w:r>
      <w:r w:rsidR="003D2642" w:rsidRPr="00AE5F91">
        <w:rPr>
          <w:rStyle w:val="Heading4Char"/>
        </w:rPr>
        <w:t>and local backup</w:t>
      </w:r>
      <w:r w:rsidRPr="00AE5F91">
        <w:rPr>
          <w:rStyle w:val="Heading4Char"/>
        </w:rPr>
        <w:t>:</w:t>
      </w:r>
      <w:r w:rsidRPr="00AE5F91">
        <w:t xml:space="preserve"> </w:t>
      </w:r>
      <w:r w:rsidR="00BE41F9" w:rsidRPr="00AE5F91">
        <w:t xml:space="preserve">Most activity to a </w:t>
      </w:r>
      <w:r w:rsidR="007437F2" w:rsidRPr="00AE5F91">
        <w:t>VAST</w:t>
      </w:r>
      <w:r w:rsidR="00BE41F9" w:rsidRPr="00AE5F91">
        <w:t xml:space="preserve"> will appear under the backup product which </w:t>
      </w:r>
      <w:bookmarkStart w:id="32" w:name="_Int_kwIrYn6S"/>
      <w:r w:rsidR="00BE41F9" w:rsidRPr="00AE5F91">
        <w:t>is performing</w:t>
      </w:r>
      <w:bookmarkEnd w:id="32"/>
      <w:r w:rsidR="00BE41F9" w:rsidRPr="00AE5F91">
        <w:t xml:space="preserve"> the backups to the </w:t>
      </w:r>
      <w:r w:rsidR="007437F2" w:rsidRPr="00AE5F91">
        <w:t>VAST</w:t>
      </w:r>
      <w:r w:rsidR="00BE41F9" w:rsidRPr="00AE5F91">
        <w:t xml:space="preserve">.  You will only see Replication jobs done from one </w:t>
      </w:r>
      <w:r w:rsidR="00995870" w:rsidRPr="00AE5F91">
        <w:rPr>
          <w:rStyle w:val="reportname"/>
        </w:rPr>
        <w:t xml:space="preserve">VAST </w:t>
      </w:r>
      <w:r w:rsidR="00BE41F9" w:rsidRPr="00AE5F91">
        <w:t xml:space="preserve">to another </w:t>
      </w:r>
      <w:r w:rsidR="00995870" w:rsidRPr="00AE5F91">
        <w:rPr>
          <w:rStyle w:val="reportname"/>
        </w:rPr>
        <w:t xml:space="preserve">VAST </w:t>
      </w:r>
      <w:r w:rsidR="00BE41F9" w:rsidRPr="00AE5F91">
        <w:t xml:space="preserve">under each </w:t>
      </w:r>
      <w:r w:rsidR="00995870" w:rsidRPr="00AE5F91">
        <w:rPr>
          <w:rStyle w:val="reportname"/>
        </w:rPr>
        <w:t xml:space="preserve">VAST </w:t>
      </w:r>
      <w:r w:rsidR="00BE41F9" w:rsidRPr="00AE5F91">
        <w:t xml:space="preserve">server </w:t>
      </w:r>
      <w:r w:rsidR="003D2642" w:rsidRPr="00AE5F91">
        <w:t xml:space="preserve">or S3 </w:t>
      </w:r>
      <w:r w:rsidR="00BE41F9" w:rsidRPr="00AE5F91">
        <w:t xml:space="preserve">in the reports. </w:t>
      </w:r>
    </w:p>
    <w:p w14:paraId="04FD9BD5" w14:textId="3CAA8828" w:rsidR="003A6C02" w:rsidRPr="00AE5F91" w:rsidRDefault="007437F2" w:rsidP="002C22E1">
      <w:pPr>
        <w:pStyle w:val="Heading2"/>
      </w:pPr>
      <w:bookmarkStart w:id="33" w:name="_Toc118720918"/>
      <w:bookmarkStart w:id="34" w:name="_Toc119044470"/>
      <w:r w:rsidRPr="00AE5F91">
        <w:t>VAST</w:t>
      </w:r>
      <w:r w:rsidR="003A6C02" w:rsidRPr="00AE5F91">
        <w:t xml:space="preserve"> </w:t>
      </w:r>
      <w:r w:rsidR="000560F2">
        <w:t>R</w:t>
      </w:r>
      <w:r w:rsidR="003A6C02" w:rsidRPr="00AE5F91">
        <w:t xml:space="preserve">eplication </w:t>
      </w:r>
      <w:r w:rsidR="000560F2">
        <w:t>R</w:t>
      </w:r>
      <w:r w:rsidR="003A6C02" w:rsidRPr="00AE5F91">
        <w:t>eports</w:t>
      </w:r>
      <w:bookmarkEnd w:id="33"/>
      <w:bookmarkEnd w:id="34"/>
    </w:p>
    <w:p w14:paraId="50AD31F4" w14:textId="00967069" w:rsidR="0047187F" w:rsidRPr="00AE5F91" w:rsidRDefault="0047187F" w:rsidP="009F74BE">
      <w:r w:rsidRPr="00AE5F91">
        <w:t xml:space="preserve">If you are replicating data between </w:t>
      </w:r>
      <w:r w:rsidR="007437F2" w:rsidRPr="00AE5F91">
        <w:t>VAST</w:t>
      </w:r>
      <w:r w:rsidR="289C610A" w:rsidRPr="00AE5F91">
        <w:t>s,</w:t>
      </w:r>
      <w:r w:rsidRPr="00AE5F91">
        <w:t xml:space="preserve"> then you will see those replication jobs reported in the usual Bocada backup job reports</w:t>
      </w:r>
      <w:r w:rsidR="00AE14E6" w:rsidRPr="00AE5F91">
        <w:t>. Those reports,</w:t>
      </w:r>
      <w:r w:rsidRPr="00AE5F91">
        <w:t xml:space="preserve"> such as Job Trends and Job Activity reports</w:t>
      </w:r>
      <w:r w:rsidR="00AE14E6" w:rsidRPr="00AE5F91">
        <w:t>,</w:t>
      </w:r>
      <w:r w:rsidR="00CE793B" w:rsidRPr="00AE5F91">
        <w:t xml:space="preserve"> </w:t>
      </w:r>
      <w:r w:rsidR="00AE14E6" w:rsidRPr="00AE5F91">
        <w:t>are</w:t>
      </w:r>
      <w:r w:rsidR="00CE793B" w:rsidRPr="00AE5F91">
        <w:t xml:space="preserve"> described in the Bocada Reporting Guide</w:t>
      </w:r>
      <w:r w:rsidRPr="00AE5F91">
        <w:t xml:space="preserve">. </w:t>
      </w:r>
      <w:r w:rsidR="002060EB" w:rsidRPr="00AE5F91">
        <w:t xml:space="preserve">You will see jobs reported for both the source </w:t>
      </w:r>
      <w:r w:rsidR="007437F2" w:rsidRPr="00AE5F91">
        <w:t>VAST</w:t>
      </w:r>
      <w:r w:rsidR="002060EB" w:rsidRPr="00AE5F91">
        <w:t xml:space="preserve"> and the destination </w:t>
      </w:r>
      <w:r w:rsidR="007437F2" w:rsidRPr="00AE5F91">
        <w:t>VAST</w:t>
      </w:r>
      <w:r w:rsidR="2E73BA79" w:rsidRPr="00AE5F91">
        <w:t xml:space="preserve">. </w:t>
      </w:r>
      <w:r w:rsidR="002060EB" w:rsidRPr="00AE5F91">
        <w:t>Job types include:</w:t>
      </w:r>
    </w:p>
    <w:p w14:paraId="225DCC28" w14:textId="26467C51" w:rsidR="002060EB" w:rsidRPr="00AE5F91" w:rsidRDefault="003D2642" w:rsidP="00E2231F">
      <w:pPr>
        <w:pStyle w:val="ListParagraph"/>
        <w:numPr>
          <w:ilvl w:val="0"/>
          <w:numId w:val="5"/>
        </w:numPr>
        <w:jc w:val="both"/>
      </w:pPr>
      <w:r w:rsidRPr="00AE5F91">
        <w:t>Path</w:t>
      </w:r>
      <w:r w:rsidR="002060EB" w:rsidRPr="00AE5F91">
        <w:t xml:space="preserve"> Replication Source</w:t>
      </w:r>
    </w:p>
    <w:p w14:paraId="2A762286" w14:textId="520BA827" w:rsidR="002060EB" w:rsidRPr="00AE5F91" w:rsidRDefault="003D2642" w:rsidP="00E2231F">
      <w:pPr>
        <w:pStyle w:val="ListParagraph"/>
        <w:numPr>
          <w:ilvl w:val="0"/>
          <w:numId w:val="5"/>
        </w:numPr>
        <w:jc w:val="both"/>
      </w:pPr>
      <w:r w:rsidRPr="00AE5F91">
        <w:t>Path</w:t>
      </w:r>
      <w:r w:rsidR="002060EB" w:rsidRPr="00AE5F91">
        <w:t xml:space="preserve"> Replication Destination</w:t>
      </w:r>
    </w:p>
    <w:p w14:paraId="6E381197" w14:textId="7C7A6E7F" w:rsidR="009F74BE" w:rsidRPr="00AE5F91" w:rsidRDefault="009F74BE" w:rsidP="009F74BE">
      <w:r w:rsidRPr="00AE5F91">
        <w:t xml:space="preserve">The byte count for replications jobs includes the </w:t>
      </w:r>
      <w:r w:rsidR="009061DC" w:rsidRPr="00AE5F91">
        <w:t>physical space bytes</w:t>
      </w:r>
      <w:r w:rsidRPr="00AE5F91">
        <w:t xml:space="preserve"> that is transferred.</w:t>
      </w:r>
    </w:p>
    <w:p w14:paraId="56EC17EE" w14:textId="0C44CC26" w:rsidR="00381EC7" w:rsidRPr="00AE5F91" w:rsidRDefault="007437F2" w:rsidP="002C22E1">
      <w:pPr>
        <w:pStyle w:val="Heading2"/>
      </w:pPr>
      <w:bookmarkStart w:id="35" w:name="_Toc118720919"/>
      <w:bookmarkStart w:id="36" w:name="_Toc119044471"/>
      <w:r w:rsidRPr="00AE5F91">
        <w:t>VAST</w:t>
      </w:r>
      <w:r w:rsidR="00381EC7" w:rsidRPr="00AE5F91">
        <w:t xml:space="preserve"> Storage</w:t>
      </w:r>
      <w:r w:rsidR="003A6C02" w:rsidRPr="00AE5F91">
        <w:t xml:space="preserve"> </w:t>
      </w:r>
      <w:r w:rsidR="00E542B4">
        <w:t>R</w:t>
      </w:r>
      <w:r w:rsidR="00381EC7" w:rsidRPr="00AE5F91">
        <w:t>eports</w:t>
      </w:r>
      <w:bookmarkEnd w:id="35"/>
      <w:bookmarkEnd w:id="36"/>
    </w:p>
    <w:p w14:paraId="3A5ED87B" w14:textId="783F5AC8" w:rsidR="00381EC7" w:rsidRPr="00AE5F91" w:rsidRDefault="00AE14E6" w:rsidP="00381EC7">
      <w:r w:rsidRPr="00AE5F91">
        <w:t xml:space="preserve">Storage data collection in Bocada is based on a snapshot of the </w:t>
      </w:r>
      <w:r w:rsidR="003D2642" w:rsidRPr="00AE5F91">
        <w:t>VAST</w:t>
      </w:r>
      <w:r w:rsidRPr="00AE5F91">
        <w:t xml:space="preserve"> when the data was collected.  </w:t>
      </w:r>
      <w:r w:rsidR="2FB6AAC5" w:rsidRPr="00AE5F91">
        <w:t>For detailed</w:t>
      </w:r>
      <w:r w:rsidRPr="00AE5F91">
        <w:t xml:space="preserve"> comparisons of the values in </w:t>
      </w:r>
      <w:r w:rsidR="00995870" w:rsidRPr="00AE5F91">
        <w:t>VAST</w:t>
      </w:r>
      <w:r w:rsidRPr="00AE5F91">
        <w:t xml:space="preserve"> with Bocada, you may wish to do a fresh data collection. </w:t>
      </w:r>
      <w:r w:rsidR="000A7CC7" w:rsidRPr="00AE5F91">
        <w:t xml:space="preserve">There are </w:t>
      </w:r>
      <w:r w:rsidR="003D2642" w:rsidRPr="00AE5F91">
        <w:t>five</w:t>
      </w:r>
      <w:r w:rsidR="000A7CC7" w:rsidRPr="00AE5F91">
        <w:t xml:space="preserve"> dedicated </w:t>
      </w:r>
      <w:r w:rsidR="007437F2" w:rsidRPr="00AE5F91">
        <w:t>VAST</w:t>
      </w:r>
      <w:r w:rsidR="000A7CC7" w:rsidRPr="00AE5F91">
        <w:t xml:space="preserve"> storage reports in Bocada</w:t>
      </w:r>
      <w:r w:rsidR="00990424" w:rsidRPr="00AE5F91">
        <w:t>:</w:t>
      </w:r>
    </w:p>
    <w:p w14:paraId="7783C661" w14:textId="7A3F12E5" w:rsidR="000A7CC7" w:rsidRPr="00AE5F91" w:rsidRDefault="003D2642" w:rsidP="00381EC7">
      <w:r w:rsidRPr="00AE5F91">
        <w:rPr>
          <w:noProof/>
        </w:rPr>
        <w:drawing>
          <wp:inline distT="0" distB="0" distL="0" distR="0" wp14:anchorId="7D5D950C" wp14:editId="2F30128B">
            <wp:extent cx="1602098" cy="3835531"/>
            <wp:effectExtent l="76200" t="114300" r="7493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8404" cy="3850629"/>
                    </a:xfrm>
                    <a:prstGeom prst="rect">
                      <a:avLst/>
                    </a:prstGeom>
                    <a:effectLst>
                      <a:outerShdw blurRad="63500" sx="102000" sy="102000" algn="ctr" rotWithShape="0">
                        <a:prstClr val="black">
                          <a:alpha val="40000"/>
                        </a:prstClr>
                      </a:outerShdw>
                    </a:effectLst>
                  </pic:spPr>
                </pic:pic>
              </a:graphicData>
            </a:graphic>
          </wp:inline>
        </w:drawing>
      </w:r>
    </w:p>
    <w:p w14:paraId="2E6CA7BB" w14:textId="0DBF3B50" w:rsidR="002F1FAC" w:rsidRPr="00AE5F91" w:rsidRDefault="002F1FAC" w:rsidP="002F1FAC">
      <w:pPr>
        <w:pStyle w:val="Heading2"/>
        <w:rPr>
          <w:rStyle w:val="reportname"/>
        </w:rPr>
      </w:pPr>
      <w:bookmarkStart w:id="37" w:name="_Toc118720920"/>
      <w:bookmarkStart w:id="38" w:name="_Toc119044472"/>
      <w:r w:rsidRPr="00AE5F91">
        <w:rPr>
          <w:rStyle w:val="reportname"/>
        </w:rPr>
        <w:lastRenderedPageBreak/>
        <w:t>VAST Utilization Report</w:t>
      </w:r>
      <w:bookmarkEnd w:id="37"/>
      <w:bookmarkEnd w:id="38"/>
    </w:p>
    <w:p w14:paraId="196B70DA" w14:textId="27355D60" w:rsidR="002F1FAC" w:rsidRPr="00AE5F91" w:rsidRDefault="002F1FAC" w:rsidP="002F1FAC">
      <w:pPr>
        <w:rPr>
          <w:rStyle w:val="reportname"/>
        </w:rPr>
      </w:pPr>
      <w:r w:rsidRPr="00AE5F91">
        <w:t xml:space="preserve">The </w:t>
      </w:r>
      <w:r w:rsidRPr="00AE5F91">
        <w:rPr>
          <w:rStyle w:val="reportname"/>
        </w:rPr>
        <w:t>VAST Utilization Trends report shows bytes in binary GB (1024 based) aka GiB.</w:t>
      </w:r>
    </w:p>
    <w:p w14:paraId="454C0317" w14:textId="664B7A1B" w:rsidR="002F1FAC" w:rsidRPr="00AE5F91" w:rsidRDefault="002F1FAC" w:rsidP="002F1FAC">
      <w:r w:rsidRPr="00AE5F91">
        <w:rPr>
          <w:noProof/>
        </w:rPr>
        <w:drawing>
          <wp:inline distT="0" distB="0" distL="0" distR="0" wp14:anchorId="78985996" wp14:editId="1D933733">
            <wp:extent cx="5943600" cy="3219450"/>
            <wp:effectExtent l="114300" t="114300" r="114300" b="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9450"/>
                    </a:xfrm>
                    <a:prstGeom prst="rect">
                      <a:avLst/>
                    </a:prstGeom>
                    <a:effectLst>
                      <a:outerShdw blurRad="63500" sx="102000" sy="102000" algn="ctr" rotWithShape="0">
                        <a:prstClr val="black">
                          <a:alpha val="40000"/>
                        </a:prstClr>
                      </a:outerShdw>
                    </a:effectLst>
                  </pic:spPr>
                </pic:pic>
              </a:graphicData>
            </a:graphic>
          </wp:inline>
        </w:drawing>
      </w:r>
    </w:p>
    <w:p w14:paraId="49D50C59" w14:textId="4CDBCC31" w:rsidR="002F1FAC" w:rsidRPr="00AE5F91" w:rsidRDefault="002F1FAC" w:rsidP="002F1FAC">
      <w:pPr>
        <w:pStyle w:val="Heading2"/>
        <w:rPr>
          <w:rStyle w:val="reportname"/>
        </w:rPr>
      </w:pPr>
      <w:bookmarkStart w:id="39" w:name="_Toc118720921"/>
      <w:bookmarkStart w:id="40" w:name="_Toc119044473"/>
      <w:r w:rsidRPr="00AE5F91">
        <w:rPr>
          <w:rStyle w:val="reportname"/>
        </w:rPr>
        <w:t>VAST Utilization Tabular Report</w:t>
      </w:r>
      <w:bookmarkEnd w:id="39"/>
      <w:bookmarkEnd w:id="40"/>
    </w:p>
    <w:p w14:paraId="0D47922B" w14:textId="630B0C27" w:rsidR="002F1FAC" w:rsidRPr="00AE5F91" w:rsidRDefault="002F1FAC" w:rsidP="002F1FAC">
      <w:pPr>
        <w:rPr>
          <w:rStyle w:val="reportname"/>
        </w:rPr>
      </w:pPr>
      <w:r w:rsidRPr="00AE5F91">
        <w:t xml:space="preserve">The </w:t>
      </w:r>
      <w:r w:rsidRPr="00AE5F91">
        <w:rPr>
          <w:rStyle w:val="reportname"/>
        </w:rPr>
        <w:t>VAST Utilization Trends report shows bytes in binary GB (1024 based) aka GiB.</w:t>
      </w:r>
    </w:p>
    <w:p w14:paraId="6FD3E106" w14:textId="306E8793" w:rsidR="002F1FAC" w:rsidRPr="00AE5F91" w:rsidRDefault="002F1FAC" w:rsidP="00381EC7">
      <w:r w:rsidRPr="00AE5F91">
        <w:rPr>
          <w:noProof/>
        </w:rPr>
        <w:drawing>
          <wp:inline distT="0" distB="0" distL="0" distR="0" wp14:anchorId="1B53EC52" wp14:editId="0BB327A7">
            <wp:extent cx="5943600" cy="3219450"/>
            <wp:effectExtent l="114300" t="114300" r="114300"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0"/>
                    </a:xfrm>
                    <a:prstGeom prst="rect">
                      <a:avLst/>
                    </a:prstGeom>
                    <a:effectLst>
                      <a:outerShdw blurRad="63500" sx="102000" sy="102000" algn="ctr" rotWithShape="0">
                        <a:prstClr val="black">
                          <a:alpha val="40000"/>
                        </a:prstClr>
                      </a:outerShdw>
                    </a:effectLst>
                  </pic:spPr>
                </pic:pic>
              </a:graphicData>
            </a:graphic>
          </wp:inline>
        </w:drawing>
      </w:r>
    </w:p>
    <w:p w14:paraId="3957F6FD" w14:textId="0F2B3722" w:rsidR="00627EA9" w:rsidRPr="00AE5F91" w:rsidRDefault="007437F2" w:rsidP="002C22E1">
      <w:pPr>
        <w:pStyle w:val="Heading2"/>
        <w:rPr>
          <w:rStyle w:val="reportname"/>
        </w:rPr>
      </w:pPr>
      <w:bookmarkStart w:id="41" w:name="_Toc118720922"/>
      <w:bookmarkStart w:id="42" w:name="_Toc119044474"/>
      <w:r w:rsidRPr="00AE5F91">
        <w:rPr>
          <w:rStyle w:val="reportname"/>
        </w:rPr>
        <w:lastRenderedPageBreak/>
        <w:t>VAST</w:t>
      </w:r>
      <w:r w:rsidR="00627EA9" w:rsidRPr="00AE5F91">
        <w:rPr>
          <w:rStyle w:val="reportname"/>
        </w:rPr>
        <w:t xml:space="preserve"> </w:t>
      </w:r>
      <w:r w:rsidR="009061DC" w:rsidRPr="00AE5F91">
        <w:rPr>
          <w:rStyle w:val="reportname"/>
        </w:rPr>
        <w:t>Utilization Trends</w:t>
      </w:r>
      <w:r w:rsidR="00627EA9" w:rsidRPr="00AE5F91">
        <w:rPr>
          <w:rStyle w:val="reportname"/>
        </w:rPr>
        <w:t xml:space="preserve"> Report</w:t>
      </w:r>
      <w:bookmarkEnd w:id="41"/>
      <w:bookmarkEnd w:id="42"/>
    </w:p>
    <w:p w14:paraId="0129084F" w14:textId="140C7837" w:rsidR="0094479E" w:rsidRPr="00AE5F91" w:rsidRDefault="0094479E" w:rsidP="0094479E">
      <w:r w:rsidRPr="00AE5F91">
        <w:t xml:space="preserve">The </w:t>
      </w:r>
      <w:r w:rsidR="007437F2" w:rsidRPr="00AE5F91">
        <w:rPr>
          <w:rStyle w:val="reportname"/>
        </w:rPr>
        <w:t>VAST</w:t>
      </w:r>
      <w:r w:rsidRPr="00AE5F91">
        <w:rPr>
          <w:rStyle w:val="reportname"/>
        </w:rPr>
        <w:t xml:space="preserve"> </w:t>
      </w:r>
      <w:r w:rsidR="009061DC" w:rsidRPr="00AE5F91">
        <w:rPr>
          <w:rStyle w:val="reportname"/>
        </w:rPr>
        <w:t>Utilization</w:t>
      </w:r>
      <w:r w:rsidR="000C24CE" w:rsidRPr="00AE5F91">
        <w:rPr>
          <w:rStyle w:val="reportname"/>
        </w:rPr>
        <w:t xml:space="preserve"> Trends</w:t>
      </w:r>
      <w:r w:rsidRPr="00AE5F91">
        <w:rPr>
          <w:rStyle w:val="reportname"/>
        </w:rPr>
        <w:t xml:space="preserve"> report shows bytes in binary GB (1024 based) aka GiB.</w:t>
      </w:r>
    </w:p>
    <w:p w14:paraId="01668366" w14:textId="610BA079" w:rsidR="00D06D45" w:rsidRPr="00AE5F91" w:rsidRDefault="000C24CE" w:rsidP="002C22E1">
      <w:pPr>
        <w:jc w:val="center"/>
      </w:pPr>
      <w:r w:rsidRPr="00AE5F91">
        <w:rPr>
          <w:noProof/>
        </w:rPr>
        <w:drawing>
          <wp:inline distT="0" distB="0" distL="0" distR="0" wp14:anchorId="1618301B" wp14:editId="1A7B36DE">
            <wp:extent cx="5943600" cy="3219450"/>
            <wp:effectExtent l="114300" t="11430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a:effectLst>
                      <a:outerShdw blurRad="63500" sx="102000" sy="102000" algn="ctr" rotWithShape="0">
                        <a:prstClr val="black">
                          <a:alpha val="40000"/>
                        </a:prstClr>
                      </a:outerShdw>
                    </a:effectLst>
                  </pic:spPr>
                </pic:pic>
              </a:graphicData>
            </a:graphic>
          </wp:inline>
        </w:drawing>
      </w:r>
    </w:p>
    <w:p w14:paraId="4C05C37B" w14:textId="72C80296" w:rsidR="0082394C" w:rsidRPr="00AE5F91" w:rsidRDefault="0082394C" w:rsidP="00381EC7">
      <w:pPr>
        <w:rPr>
          <w:rStyle w:val="reportname"/>
        </w:rPr>
      </w:pPr>
      <w:r w:rsidRPr="00AE5F91">
        <w:rPr>
          <w:rStyle w:val="reportname"/>
        </w:rPr>
        <w:br w:type="page"/>
      </w:r>
    </w:p>
    <w:p w14:paraId="49BE905B" w14:textId="6CF49FEA" w:rsidR="0082394C" w:rsidRPr="00AE5F91" w:rsidRDefault="007437F2" w:rsidP="002C22E1">
      <w:pPr>
        <w:pStyle w:val="Heading2"/>
        <w:rPr>
          <w:rStyle w:val="reportname"/>
        </w:rPr>
      </w:pPr>
      <w:bookmarkStart w:id="43" w:name="_Toc118720923"/>
      <w:bookmarkStart w:id="44" w:name="_Toc119044475"/>
      <w:r w:rsidRPr="00AE5F91">
        <w:rPr>
          <w:rStyle w:val="reportname"/>
        </w:rPr>
        <w:lastRenderedPageBreak/>
        <w:t>VAST</w:t>
      </w:r>
      <w:r w:rsidR="0082394C" w:rsidRPr="00AE5F91">
        <w:rPr>
          <w:rStyle w:val="reportname"/>
        </w:rPr>
        <w:t xml:space="preserve"> </w:t>
      </w:r>
      <w:r w:rsidR="000C24CE" w:rsidRPr="00AE5F91">
        <w:rPr>
          <w:rStyle w:val="reportname"/>
        </w:rPr>
        <w:t>Reduction</w:t>
      </w:r>
      <w:r w:rsidR="0082394C" w:rsidRPr="00AE5F91">
        <w:rPr>
          <w:rStyle w:val="reportname"/>
        </w:rPr>
        <w:t xml:space="preserve"> Trends Report</w:t>
      </w:r>
      <w:bookmarkEnd w:id="43"/>
      <w:bookmarkEnd w:id="44"/>
    </w:p>
    <w:p w14:paraId="046281DC" w14:textId="5D4C531A" w:rsidR="002778D0" w:rsidRPr="00AE5F91" w:rsidRDefault="0092015B" w:rsidP="006F71B7">
      <w:pPr>
        <w:rPr>
          <w:rStyle w:val="reportname"/>
        </w:rPr>
      </w:pPr>
      <w:r w:rsidRPr="00AE5F91">
        <w:t xml:space="preserve">The </w:t>
      </w:r>
      <w:r w:rsidR="007437F2" w:rsidRPr="00AE5F91">
        <w:rPr>
          <w:rStyle w:val="reportname"/>
        </w:rPr>
        <w:t>VAST</w:t>
      </w:r>
      <w:r w:rsidRPr="00AE5F91">
        <w:rPr>
          <w:rStyle w:val="reportname"/>
        </w:rPr>
        <w:t xml:space="preserve"> </w:t>
      </w:r>
      <w:r w:rsidR="000C24CE" w:rsidRPr="00AE5F91">
        <w:rPr>
          <w:rStyle w:val="reportname"/>
        </w:rPr>
        <w:t>Path</w:t>
      </w:r>
      <w:r w:rsidRPr="00AE5F91">
        <w:rPr>
          <w:rStyle w:val="reportname"/>
        </w:rPr>
        <w:t xml:space="preserve"> Trends report shows</w:t>
      </w:r>
      <w:r w:rsidR="004B04A3" w:rsidRPr="00AE5F91">
        <w:rPr>
          <w:rStyle w:val="reportname"/>
        </w:rPr>
        <w:t xml:space="preserve"> </w:t>
      </w:r>
      <w:r w:rsidR="000C24CE" w:rsidRPr="00AE5F91">
        <w:rPr>
          <w:rStyle w:val="reportname"/>
        </w:rPr>
        <w:t xml:space="preserve">Path </w:t>
      </w:r>
      <w:r w:rsidR="004B04A3" w:rsidRPr="00AE5F91">
        <w:rPr>
          <w:rStyle w:val="reportname"/>
        </w:rPr>
        <w:t>data</w:t>
      </w:r>
      <w:r w:rsidRPr="00AE5F91">
        <w:rPr>
          <w:rStyle w:val="reportname"/>
        </w:rPr>
        <w:t xml:space="preserve"> bytes in binary</w:t>
      </w:r>
      <w:r w:rsidR="00134FFF" w:rsidRPr="00AE5F91">
        <w:rPr>
          <w:rStyle w:val="reportname"/>
        </w:rPr>
        <w:t xml:space="preserve"> GB</w:t>
      </w:r>
      <w:r w:rsidRPr="00AE5F91">
        <w:rPr>
          <w:rStyle w:val="reportname"/>
        </w:rPr>
        <w:t xml:space="preserve"> </w:t>
      </w:r>
      <w:r w:rsidR="00235A30" w:rsidRPr="00AE5F91">
        <w:rPr>
          <w:rStyle w:val="reportname"/>
        </w:rPr>
        <w:t>(1024 based) aka GiB.</w:t>
      </w:r>
      <w:r w:rsidR="00134FFF" w:rsidRPr="00AE5F91">
        <w:rPr>
          <w:rStyle w:val="reportname"/>
        </w:rPr>
        <w:t xml:space="preserve"> </w:t>
      </w:r>
    </w:p>
    <w:p w14:paraId="5AF3BFE2" w14:textId="12F94276" w:rsidR="006F71B7" w:rsidRPr="00AE5F91" w:rsidRDefault="006F71B7" w:rsidP="006F71B7">
      <w:pPr>
        <w:rPr>
          <w:rStyle w:val="reportname"/>
        </w:rPr>
      </w:pPr>
      <w:r w:rsidRPr="00AE5F91">
        <w:t xml:space="preserve">Based on what is shown in the </w:t>
      </w:r>
      <w:r w:rsidR="00995870" w:rsidRPr="00AE5F91">
        <w:t>VAST</w:t>
      </w:r>
      <w:r w:rsidRPr="00AE5F91">
        <w:t xml:space="preserve"> </w:t>
      </w:r>
      <w:r w:rsidR="000C24CE" w:rsidRPr="00AE5F91">
        <w:t xml:space="preserve">REST API </w:t>
      </w:r>
      <w:r w:rsidR="005E076D" w:rsidRPr="00AE5F91">
        <w:t>(/</w:t>
      </w:r>
      <w:proofErr w:type="spellStart"/>
      <w:r w:rsidR="005E076D" w:rsidRPr="00AE5F91">
        <w:t>api</w:t>
      </w:r>
      <w:proofErr w:type="spellEnd"/>
      <w:r w:rsidR="005E076D" w:rsidRPr="00AE5F91">
        <w:t xml:space="preserve">/capacity/) </w:t>
      </w:r>
      <w:r w:rsidRPr="00AE5F91">
        <w:t>here is the mapping of data in this report</w:t>
      </w:r>
    </w:p>
    <w:p w14:paraId="541519AA" w14:textId="62D19597" w:rsidR="006F71B7" w:rsidRPr="00AE5F91" w:rsidRDefault="006F71B7" w:rsidP="00E2231F">
      <w:pPr>
        <w:pStyle w:val="ListParagraph"/>
        <w:numPr>
          <w:ilvl w:val="0"/>
          <w:numId w:val="6"/>
        </w:numPr>
      </w:pPr>
      <w:r w:rsidRPr="00AE5F91">
        <w:rPr>
          <w:b/>
          <w:bCs w:val="0"/>
        </w:rPr>
        <w:t>Pre-</w:t>
      </w:r>
      <w:r w:rsidR="002F1FAC" w:rsidRPr="00AE5F91">
        <w:rPr>
          <w:b/>
          <w:bCs w:val="0"/>
        </w:rPr>
        <w:t>Reduction</w:t>
      </w:r>
      <w:r w:rsidRPr="00AE5F91">
        <w:rPr>
          <w:b/>
          <w:bCs w:val="0"/>
        </w:rPr>
        <w:t xml:space="preserve"> bytes</w:t>
      </w:r>
      <w:r w:rsidRPr="00AE5F91">
        <w:t xml:space="preserve"> in the report are the </w:t>
      </w:r>
      <w:r w:rsidRPr="00AE5F91">
        <w:rPr>
          <w:b/>
          <w:bCs w:val="0"/>
        </w:rPr>
        <w:t>“</w:t>
      </w:r>
      <w:r w:rsidR="002F1FAC" w:rsidRPr="00AE5F91">
        <w:rPr>
          <w:b/>
          <w:bCs w:val="0"/>
        </w:rPr>
        <w:t>logical</w:t>
      </w:r>
      <w:r w:rsidRPr="00AE5F91">
        <w:rPr>
          <w:b/>
          <w:bCs w:val="0"/>
        </w:rPr>
        <w:t>”</w:t>
      </w:r>
      <w:r w:rsidRPr="00AE5F91">
        <w:t xml:space="preserve"> </w:t>
      </w:r>
    </w:p>
    <w:p w14:paraId="4886836C" w14:textId="6AA94F0D" w:rsidR="006F71B7" w:rsidRPr="00AE5F91" w:rsidRDefault="006F71B7" w:rsidP="00E2231F">
      <w:pPr>
        <w:pStyle w:val="ListParagraph"/>
        <w:numPr>
          <w:ilvl w:val="0"/>
          <w:numId w:val="6"/>
        </w:numPr>
      </w:pPr>
      <w:r w:rsidRPr="00AE5F91">
        <w:rPr>
          <w:b/>
          <w:bCs w:val="0"/>
        </w:rPr>
        <w:t>Post-</w:t>
      </w:r>
      <w:r w:rsidR="002F1FAC" w:rsidRPr="00AE5F91">
        <w:rPr>
          <w:b/>
          <w:bCs w:val="0"/>
        </w:rPr>
        <w:t xml:space="preserve"> Reduction </w:t>
      </w:r>
      <w:r w:rsidRPr="00AE5F91">
        <w:rPr>
          <w:b/>
          <w:bCs w:val="0"/>
        </w:rPr>
        <w:t>bytes</w:t>
      </w:r>
      <w:r w:rsidRPr="00AE5F91">
        <w:t xml:space="preserve"> in the report are the </w:t>
      </w:r>
      <w:r w:rsidRPr="00AE5F91">
        <w:rPr>
          <w:b/>
          <w:bCs w:val="0"/>
        </w:rPr>
        <w:t>“</w:t>
      </w:r>
      <w:r w:rsidR="002F1FAC" w:rsidRPr="00AE5F91">
        <w:rPr>
          <w:b/>
          <w:bCs w:val="0"/>
        </w:rPr>
        <w:t>usable</w:t>
      </w:r>
      <w:r w:rsidRPr="00AE5F91">
        <w:rPr>
          <w:b/>
          <w:bCs w:val="0"/>
        </w:rPr>
        <w:t>”</w:t>
      </w:r>
    </w:p>
    <w:p w14:paraId="6B6C98F4" w14:textId="55250EF3" w:rsidR="006F71B7" w:rsidRPr="00AE5F91" w:rsidRDefault="002F1FAC" w:rsidP="00E2231F">
      <w:pPr>
        <w:pStyle w:val="ListParagraph"/>
        <w:numPr>
          <w:ilvl w:val="0"/>
          <w:numId w:val="6"/>
        </w:numPr>
      </w:pPr>
      <w:r w:rsidRPr="00AE5F91">
        <w:rPr>
          <w:b/>
          <w:bCs w:val="0"/>
        </w:rPr>
        <w:t xml:space="preserve">Reduction </w:t>
      </w:r>
      <w:r w:rsidR="006F71B7" w:rsidRPr="00AE5F91">
        <w:rPr>
          <w:b/>
        </w:rPr>
        <w:t>ratio</w:t>
      </w:r>
      <w:r w:rsidR="006F71B7" w:rsidRPr="00AE5F91">
        <w:t xml:space="preserve"> in Bocada is shown as </w:t>
      </w:r>
      <w:r w:rsidR="006F71B7" w:rsidRPr="00AE5F91">
        <w:rPr>
          <w:b/>
        </w:rPr>
        <w:t>Pre-</w:t>
      </w:r>
      <w:r w:rsidRPr="00AE5F91">
        <w:rPr>
          <w:b/>
          <w:bCs w:val="0"/>
        </w:rPr>
        <w:t xml:space="preserve"> Reduction </w:t>
      </w:r>
      <w:r w:rsidR="006F71B7" w:rsidRPr="00AE5F91">
        <w:rPr>
          <w:b/>
        </w:rPr>
        <w:t>/Post-</w:t>
      </w:r>
      <w:r w:rsidRPr="00AE5F91">
        <w:rPr>
          <w:b/>
          <w:bCs w:val="0"/>
        </w:rPr>
        <w:t xml:space="preserve"> Reduction</w:t>
      </w:r>
    </w:p>
    <w:p w14:paraId="4B1ECC86" w14:textId="4928FCC7" w:rsidR="004F5113" w:rsidRPr="00AE5F91" w:rsidRDefault="006F71B7" w:rsidP="00B243B3">
      <w:r w:rsidRPr="00AE5F91">
        <w:t xml:space="preserve">Note that </w:t>
      </w:r>
      <w:r w:rsidR="00995870" w:rsidRPr="00AE5F91">
        <w:t>VAST</w:t>
      </w:r>
      <w:r w:rsidRPr="00AE5F91">
        <w:t xml:space="preserve"> </w:t>
      </w:r>
      <w:r w:rsidR="002F1FAC" w:rsidRPr="00AE5F91">
        <w:t xml:space="preserve">UI </w:t>
      </w:r>
      <w:r w:rsidRPr="00AE5F91">
        <w:t>shows bytes</w:t>
      </w:r>
      <w:r w:rsidR="002F1FAC" w:rsidRPr="00AE5F91">
        <w:t xml:space="preserve"> </w:t>
      </w:r>
      <w:r w:rsidR="002F1FAC" w:rsidRPr="00AE5F91">
        <w:rPr>
          <w:rStyle w:val="reportname"/>
        </w:rPr>
        <w:t>in GB (1000 based)</w:t>
      </w:r>
      <w:r w:rsidRPr="00AE5F91">
        <w:t>, which is different from what Bocada shows.</w:t>
      </w:r>
    </w:p>
    <w:p w14:paraId="5544C00B" w14:textId="796AAB91" w:rsidR="004F5113" w:rsidRPr="00AE5F91" w:rsidRDefault="000C24CE" w:rsidP="004F5113">
      <w:pPr>
        <w:jc w:val="center"/>
        <w:rPr>
          <w:rStyle w:val="reportname"/>
        </w:rPr>
      </w:pPr>
      <w:r w:rsidRPr="00AE5F91">
        <w:rPr>
          <w:noProof/>
        </w:rPr>
        <w:drawing>
          <wp:inline distT="0" distB="0" distL="0" distR="0" wp14:anchorId="0C44DA55" wp14:editId="7DF5C054">
            <wp:extent cx="5943600" cy="3219450"/>
            <wp:effectExtent l="114300" t="114300" r="114300"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9450"/>
                    </a:xfrm>
                    <a:prstGeom prst="rect">
                      <a:avLst/>
                    </a:prstGeom>
                    <a:effectLst>
                      <a:outerShdw blurRad="63500" sx="102000" sy="102000" algn="ctr" rotWithShape="0">
                        <a:prstClr val="black">
                          <a:alpha val="40000"/>
                        </a:prstClr>
                      </a:outerShdw>
                    </a:effectLst>
                  </pic:spPr>
                </pic:pic>
              </a:graphicData>
            </a:graphic>
          </wp:inline>
        </w:drawing>
      </w:r>
    </w:p>
    <w:p w14:paraId="54E1210B" w14:textId="1A9FBDE6" w:rsidR="006F71B7" w:rsidRPr="00AE5F91" w:rsidRDefault="006F71B7" w:rsidP="006F71B7">
      <w:pPr>
        <w:rPr>
          <w:rStyle w:val="reportname"/>
        </w:rPr>
      </w:pPr>
      <w:r w:rsidRPr="00AE5F91">
        <w:rPr>
          <w:rStyle w:val="reportname"/>
        </w:rPr>
        <w:br w:type="page"/>
      </w:r>
    </w:p>
    <w:p w14:paraId="1F4A1100" w14:textId="0F9FDCF3" w:rsidR="005D6781" w:rsidRPr="00AE5F91" w:rsidRDefault="007437F2" w:rsidP="1F35A94C">
      <w:pPr>
        <w:pStyle w:val="Heading2"/>
        <w:rPr>
          <w:rStyle w:val="reportname"/>
        </w:rPr>
      </w:pPr>
      <w:bookmarkStart w:id="45" w:name="_Toc118720924"/>
      <w:bookmarkStart w:id="46" w:name="_Toc119044476"/>
      <w:r w:rsidRPr="00AE5F91">
        <w:rPr>
          <w:rStyle w:val="reportname"/>
        </w:rPr>
        <w:lastRenderedPageBreak/>
        <w:t>VAST</w:t>
      </w:r>
      <w:r w:rsidR="005D6781" w:rsidRPr="00AE5F91">
        <w:rPr>
          <w:rStyle w:val="reportname"/>
        </w:rPr>
        <w:t xml:space="preserve"> </w:t>
      </w:r>
      <w:r w:rsidR="005E076D" w:rsidRPr="00AE5F91">
        <w:rPr>
          <w:rStyle w:val="reportname"/>
        </w:rPr>
        <w:t>Reduction</w:t>
      </w:r>
      <w:r w:rsidR="005D6781" w:rsidRPr="00AE5F91">
        <w:rPr>
          <w:rStyle w:val="reportname"/>
        </w:rPr>
        <w:t xml:space="preserve"> Tabular Report</w:t>
      </w:r>
      <w:bookmarkEnd w:id="45"/>
      <w:bookmarkEnd w:id="46"/>
    </w:p>
    <w:p w14:paraId="0386C874" w14:textId="1DA5ADEC" w:rsidR="00D476A5" w:rsidRPr="00AE5F91" w:rsidRDefault="00440DF1" w:rsidP="00381EC7">
      <w:pPr>
        <w:rPr>
          <w:rStyle w:val="reportname"/>
        </w:rPr>
      </w:pPr>
      <w:r w:rsidRPr="00AE5F91">
        <w:t xml:space="preserve">The </w:t>
      </w:r>
      <w:r w:rsidR="007437F2" w:rsidRPr="00AE5F91">
        <w:rPr>
          <w:rStyle w:val="reportname"/>
        </w:rPr>
        <w:t>VAST</w:t>
      </w:r>
      <w:r w:rsidRPr="00AE5F91">
        <w:rPr>
          <w:rStyle w:val="reportname"/>
        </w:rPr>
        <w:t xml:space="preserve"> </w:t>
      </w:r>
      <w:r w:rsidR="005E076D" w:rsidRPr="00AE5F91">
        <w:rPr>
          <w:rStyle w:val="reportname"/>
        </w:rPr>
        <w:t>Path</w:t>
      </w:r>
      <w:r w:rsidRPr="00AE5F91">
        <w:rPr>
          <w:rStyle w:val="reportname"/>
        </w:rPr>
        <w:t xml:space="preserve"> Trends Tabular report shows bytes in binary </w:t>
      </w:r>
      <w:r w:rsidR="00134FFF" w:rsidRPr="00AE5F91">
        <w:rPr>
          <w:rStyle w:val="reportname"/>
        </w:rPr>
        <w:t xml:space="preserve">GB </w:t>
      </w:r>
      <w:r w:rsidR="00235A30" w:rsidRPr="00AE5F91">
        <w:rPr>
          <w:rStyle w:val="reportname"/>
        </w:rPr>
        <w:t>(1024 based) aka GiB.</w:t>
      </w:r>
      <w:r w:rsidR="00C66F83" w:rsidRPr="00AE5F91">
        <w:rPr>
          <w:rStyle w:val="reportname"/>
        </w:rPr>
        <w:t xml:space="preserve"> </w:t>
      </w:r>
    </w:p>
    <w:p w14:paraId="60D84023" w14:textId="77777777" w:rsidR="002F1FAC" w:rsidRPr="00AE5F91" w:rsidRDefault="002F1FAC" w:rsidP="002F1FAC">
      <w:pPr>
        <w:rPr>
          <w:rStyle w:val="reportname"/>
        </w:rPr>
      </w:pPr>
      <w:r w:rsidRPr="00AE5F91">
        <w:t>Based on what is shown in the VAST REST API (/</w:t>
      </w:r>
      <w:proofErr w:type="spellStart"/>
      <w:r w:rsidRPr="00AE5F91">
        <w:t>api</w:t>
      </w:r>
      <w:proofErr w:type="spellEnd"/>
      <w:r w:rsidRPr="00AE5F91">
        <w:t>/capacity/) here is the mapping of data in this report</w:t>
      </w:r>
    </w:p>
    <w:p w14:paraId="63215D33" w14:textId="77777777" w:rsidR="002F1FAC" w:rsidRPr="00AE5F91" w:rsidRDefault="002F1FAC" w:rsidP="002F1FAC">
      <w:pPr>
        <w:pStyle w:val="ListParagraph"/>
        <w:numPr>
          <w:ilvl w:val="0"/>
          <w:numId w:val="6"/>
        </w:numPr>
      </w:pPr>
      <w:r w:rsidRPr="00AE5F91">
        <w:rPr>
          <w:b/>
          <w:bCs w:val="0"/>
        </w:rPr>
        <w:t>Pre-Reduction bytes</w:t>
      </w:r>
      <w:r w:rsidRPr="00AE5F91">
        <w:t xml:space="preserve"> in the report are the </w:t>
      </w:r>
      <w:r w:rsidRPr="00AE5F91">
        <w:rPr>
          <w:b/>
          <w:bCs w:val="0"/>
        </w:rPr>
        <w:t>“logical”</w:t>
      </w:r>
      <w:r w:rsidRPr="00AE5F91">
        <w:t xml:space="preserve"> </w:t>
      </w:r>
    </w:p>
    <w:p w14:paraId="1201493E" w14:textId="77777777" w:rsidR="002F1FAC" w:rsidRPr="00AE5F91" w:rsidRDefault="002F1FAC" w:rsidP="002F1FAC">
      <w:pPr>
        <w:pStyle w:val="ListParagraph"/>
        <w:numPr>
          <w:ilvl w:val="0"/>
          <w:numId w:val="6"/>
        </w:numPr>
      </w:pPr>
      <w:r w:rsidRPr="00AE5F91">
        <w:rPr>
          <w:b/>
          <w:bCs w:val="0"/>
        </w:rPr>
        <w:t>Post- Reduction bytes</w:t>
      </w:r>
      <w:r w:rsidRPr="00AE5F91">
        <w:t xml:space="preserve"> in the report are the </w:t>
      </w:r>
      <w:r w:rsidRPr="00AE5F91">
        <w:rPr>
          <w:b/>
          <w:bCs w:val="0"/>
        </w:rPr>
        <w:t>“usable”</w:t>
      </w:r>
    </w:p>
    <w:p w14:paraId="56638F96" w14:textId="77777777" w:rsidR="002F1FAC" w:rsidRPr="00AE5F91" w:rsidRDefault="002F1FAC" w:rsidP="002F1FAC">
      <w:pPr>
        <w:pStyle w:val="ListParagraph"/>
        <w:numPr>
          <w:ilvl w:val="0"/>
          <w:numId w:val="6"/>
        </w:numPr>
      </w:pPr>
      <w:r w:rsidRPr="00AE5F91">
        <w:rPr>
          <w:b/>
          <w:bCs w:val="0"/>
        </w:rPr>
        <w:t xml:space="preserve">Reduction </w:t>
      </w:r>
      <w:r w:rsidRPr="00AE5F91">
        <w:rPr>
          <w:b/>
        </w:rPr>
        <w:t>ratio</w:t>
      </w:r>
      <w:r w:rsidRPr="00AE5F91">
        <w:t xml:space="preserve"> in Bocada is shown as </w:t>
      </w:r>
      <w:r w:rsidRPr="00AE5F91">
        <w:rPr>
          <w:b/>
        </w:rPr>
        <w:t>Pre-</w:t>
      </w:r>
      <w:r w:rsidRPr="00AE5F91">
        <w:rPr>
          <w:b/>
          <w:bCs w:val="0"/>
        </w:rPr>
        <w:t xml:space="preserve"> Reduction </w:t>
      </w:r>
      <w:r w:rsidRPr="00AE5F91">
        <w:rPr>
          <w:b/>
        </w:rPr>
        <w:t>/Post-</w:t>
      </w:r>
      <w:r w:rsidRPr="00AE5F91">
        <w:rPr>
          <w:b/>
          <w:bCs w:val="0"/>
        </w:rPr>
        <w:t xml:space="preserve"> Reduction</w:t>
      </w:r>
    </w:p>
    <w:p w14:paraId="45C00768" w14:textId="39C80798" w:rsidR="001B7BAE" w:rsidRPr="00AE5F91" w:rsidRDefault="002F1FAC" w:rsidP="001B7BAE">
      <w:pPr>
        <w:rPr>
          <w:rStyle w:val="reportname"/>
        </w:rPr>
      </w:pPr>
      <w:r w:rsidRPr="00AE5F91">
        <w:t xml:space="preserve">Note that VAST UI shows bytes </w:t>
      </w:r>
      <w:r w:rsidRPr="00AE5F91">
        <w:rPr>
          <w:rStyle w:val="reportname"/>
        </w:rPr>
        <w:t>in GB (1000 based)</w:t>
      </w:r>
      <w:r w:rsidRPr="00AE5F91">
        <w:t xml:space="preserve">, which is different from </w:t>
      </w:r>
      <w:r w:rsidR="00847B57">
        <w:t>the GiB (1024 based) that</w:t>
      </w:r>
      <w:r w:rsidRPr="00AE5F91">
        <w:t xml:space="preserve"> Bocada shows.</w:t>
      </w:r>
    </w:p>
    <w:p w14:paraId="6D2E8B17" w14:textId="061C9A05" w:rsidR="001B7BAE" w:rsidRPr="00AE5F91" w:rsidRDefault="000C24CE" w:rsidP="001B7BAE">
      <w:pPr>
        <w:jc w:val="center"/>
        <w:rPr>
          <w:rStyle w:val="reportname"/>
        </w:rPr>
      </w:pPr>
      <w:r w:rsidRPr="00AE5F91">
        <w:rPr>
          <w:noProof/>
        </w:rPr>
        <w:drawing>
          <wp:inline distT="0" distB="0" distL="0" distR="0" wp14:anchorId="124D5F00" wp14:editId="28BBFBCF">
            <wp:extent cx="5943600" cy="3219450"/>
            <wp:effectExtent l="114300" t="114300" r="114300" b="114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9450"/>
                    </a:xfrm>
                    <a:prstGeom prst="rect">
                      <a:avLst/>
                    </a:prstGeom>
                    <a:effectLst>
                      <a:outerShdw blurRad="63500" sx="102000" sy="102000" algn="ctr" rotWithShape="0">
                        <a:prstClr val="black">
                          <a:alpha val="40000"/>
                        </a:prstClr>
                      </a:outerShdw>
                    </a:effectLst>
                  </pic:spPr>
                </pic:pic>
              </a:graphicData>
            </a:graphic>
          </wp:inline>
        </w:drawing>
      </w:r>
    </w:p>
    <w:p w14:paraId="01B395D7" w14:textId="1B3C53C2" w:rsidR="000B10A1" w:rsidRPr="00AE5F91" w:rsidRDefault="000B10A1" w:rsidP="00560C18"/>
    <w:p w14:paraId="4EE8EEBE" w14:textId="77777777" w:rsidR="009B373D" w:rsidRPr="00AE5F91" w:rsidRDefault="009B373D" w:rsidP="00850EBA">
      <w:pPr>
        <w:pStyle w:val="Heading1"/>
        <w:sectPr w:rsidR="009B373D" w:rsidRPr="00AE5F91" w:rsidSect="00BC50F0">
          <w:footerReference w:type="default" r:id="rId19"/>
          <w:pgSz w:w="12240" w:h="15840"/>
          <w:pgMar w:top="1440" w:right="1440" w:bottom="1440" w:left="1440" w:header="720" w:footer="720" w:gutter="0"/>
          <w:cols w:space="720"/>
          <w:docGrid w:linePitch="360"/>
        </w:sectPr>
      </w:pPr>
    </w:p>
    <w:p w14:paraId="36F55F56" w14:textId="1C038A9A" w:rsidR="00890AAC" w:rsidRPr="00AE5F91" w:rsidRDefault="00BC5439" w:rsidP="00850EBA">
      <w:pPr>
        <w:pStyle w:val="Heading1"/>
      </w:pPr>
      <w:bookmarkStart w:id="47" w:name="_Toc118720925"/>
      <w:bookmarkStart w:id="48" w:name="_Toc119044477"/>
      <w:r w:rsidRPr="00AE5F91">
        <w:lastRenderedPageBreak/>
        <w:t>T</w:t>
      </w:r>
      <w:r w:rsidR="00890AAC" w:rsidRPr="00AE5F91">
        <w:t>echnical Support</w:t>
      </w:r>
      <w:bookmarkEnd w:id="27"/>
      <w:bookmarkEnd w:id="28"/>
      <w:bookmarkEnd w:id="29"/>
      <w:bookmarkEnd w:id="47"/>
      <w:bookmarkEnd w:id="48"/>
    </w:p>
    <w:p w14:paraId="7E572D0C" w14:textId="77777777" w:rsidR="00890AAC" w:rsidRPr="00AE5F91" w:rsidRDefault="00890AAC" w:rsidP="00890AAC">
      <w:pPr>
        <w:rPr>
          <w:szCs w:val="22"/>
        </w:rPr>
      </w:pPr>
      <w:r w:rsidRPr="00AE5F91">
        <w:rPr>
          <w:szCs w:val="22"/>
        </w:rPr>
        <w:t>For technical support or a copy of our standard support agreement, please contact us.</w:t>
      </w:r>
    </w:p>
    <w:p w14:paraId="71681826" w14:textId="77777777" w:rsidR="00890AAC" w:rsidRPr="00AE5F91" w:rsidRDefault="00890AAC" w:rsidP="00890AAC">
      <w:pPr>
        <w:rPr>
          <w:szCs w:val="22"/>
        </w:rPr>
      </w:pPr>
    </w:p>
    <w:p w14:paraId="41734E22" w14:textId="77777777" w:rsidR="00890AAC" w:rsidRPr="00AE5F91" w:rsidRDefault="00890AAC" w:rsidP="00890AAC">
      <w:pPr>
        <w:spacing w:line="276" w:lineRule="auto"/>
        <w:rPr>
          <w:szCs w:val="22"/>
        </w:rPr>
      </w:pPr>
      <w:r w:rsidRPr="00AE5F91">
        <w:rPr>
          <w:b/>
          <w:szCs w:val="22"/>
        </w:rPr>
        <w:t>E-mail:</w:t>
      </w:r>
      <w:r w:rsidRPr="00AE5F91">
        <w:rPr>
          <w:b/>
          <w:szCs w:val="22"/>
        </w:rPr>
        <w:tab/>
      </w:r>
      <w:r w:rsidRPr="00AE5F91">
        <w:rPr>
          <w:b/>
          <w:szCs w:val="22"/>
        </w:rPr>
        <w:tab/>
      </w:r>
      <w:r w:rsidRPr="00AE5F91">
        <w:rPr>
          <w:b/>
          <w:szCs w:val="22"/>
        </w:rPr>
        <w:tab/>
      </w:r>
      <w:hyperlink r:id="rId20" w:history="1">
        <w:r w:rsidRPr="00AE5F91">
          <w:rPr>
            <w:rStyle w:val="Hyperlink"/>
            <w:szCs w:val="22"/>
          </w:rPr>
          <w:t>support@bocada.com</w:t>
        </w:r>
      </w:hyperlink>
    </w:p>
    <w:p w14:paraId="2440221C" w14:textId="7CA3BF09" w:rsidR="005130F5" w:rsidRPr="00AE5F91" w:rsidRDefault="00890AAC" w:rsidP="00890AAC">
      <w:pPr>
        <w:spacing w:line="276" w:lineRule="auto"/>
      </w:pPr>
      <w:r w:rsidRPr="00AE5F91">
        <w:rPr>
          <w:b/>
          <w:szCs w:val="22"/>
        </w:rPr>
        <w:t>Support Portal:</w:t>
      </w:r>
      <w:r w:rsidRPr="00AE5F91">
        <w:rPr>
          <w:b/>
          <w:szCs w:val="22"/>
        </w:rPr>
        <w:tab/>
      </w:r>
      <w:r w:rsidRPr="00AE5F91">
        <w:rPr>
          <w:b/>
          <w:szCs w:val="22"/>
        </w:rPr>
        <w:tab/>
      </w:r>
      <w:hyperlink r:id="rId21" w:history="1">
        <w:r w:rsidR="005130F5" w:rsidRPr="00AE5F91">
          <w:rPr>
            <w:rStyle w:val="Hyperlink"/>
          </w:rPr>
          <w:t>http://www.bocada.com/product-support/</w:t>
        </w:r>
      </w:hyperlink>
    </w:p>
    <w:p w14:paraId="24A530A3" w14:textId="7A1AAA3F" w:rsidR="004E066C" w:rsidRPr="00AE5F91" w:rsidRDefault="00890AAC" w:rsidP="00623503">
      <w:pPr>
        <w:spacing w:line="276" w:lineRule="auto"/>
        <w:rPr>
          <w:szCs w:val="22"/>
        </w:rPr>
      </w:pPr>
      <w:r w:rsidRPr="00AE5F91">
        <w:rPr>
          <w:b/>
          <w:szCs w:val="22"/>
        </w:rPr>
        <w:t>Phone:</w:t>
      </w:r>
      <w:r w:rsidRPr="00AE5F91">
        <w:rPr>
          <w:szCs w:val="22"/>
        </w:rPr>
        <w:tab/>
      </w:r>
      <w:r w:rsidRPr="00AE5F91">
        <w:rPr>
          <w:szCs w:val="22"/>
        </w:rPr>
        <w:tab/>
      </w:r>
      <w:r w:rsidRPr="00AE5F91">
        <w:rPr>
          <w:szCs w:val="22"/>
        </w:rPr>
        <w:tab/>
      </w:r>
      <w:r w:rsidR="00623503" w:rsidRPr="00AE5F91">
        <w:rPr>
          <w:szCs w:val="22"/>
        </w:rPr>
        <w:t>+1-425-898-2400</w:t>
      </w:r>
    </w:p>
    <w:sectPr w:rsidR="004E066C" w:rsidRPr="00AE5F91" w:rsidSect="00BC50F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02A2" w14:textId="77777777" w:rsidR="00072127" w:rsidRDefault="00072127" w:rsidP="00266DAC">
      <w:r>
        <w:separator/>
      </w:r>
    </w:p>
  </w:endnote>
  <w:endnote w:type="continuationSeparator" w:id="0">
    <w:p w14:paraId="31DFD7BD" w14:textId="77777777" w:rsidR="00072127" w:rsidRDefault="00072127" w:rsidP="00266DAC">
      <w:r>
        <w:continuationSeparator/>
      </w:r>
    </w:p>
  </w:endnote>
  <w:endnote w:type="continuationNotice" w:id="1">
    <w:p w14:paraId="682EF5A5" w14:textId="77777777" w:rsidR="00072127" w:rsidRDefault="00072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NCHA A+ Minion">
    <w:altName w:val="Cambria"/>
    <w:panose1 w:val="00000000000000000000"/>
    <w:charset w:val="00"/>
    <w:family w:val="roman"/>
    <w:notTrueType/>
    <w:pitch w:val="default"/>
    <w:sig w:usb0="00000003" w:usb1="00000000" w:usb2="00000000" w:usb3="00000000" w:csb0="00000001" w:csb1="00000000"/>
  </w:font>
  <w:font w:name="GNCIH D+ Zapf Dingbats">
    <w:altName w:val="Microsoft YaHei"/>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46F0817C" w:rsidR="005E0CFB" w:rsidRPr="001F3E65" w:rsidRDefault="00D03694" w:rsidP="00BC50F0">
    <w:pPr>
      <w:pStyle w:val="Footer"/>
      <w:jc w:val="both"/>
      <w:rPr>
        <w:lang w:val="it-IT"/>
      </w:rPr>
    </w:pPr>
    <w:sdt>
      <w:sdtPr>
        <w:id w:val="-229852993"/>
        <w:docPartObj>
          <w:docPartGallery w:val="Page Numbers (Bottom of Page)"/>
          <w:docPartUnique/>
        </w:docPartObj>
      </w:sdtPr>
      <w:sdtEndPr>
        <w:rPr>
          <w:noProof/>
        </w:rPr>
      </w:sdtEndPr>
      <w:sdtContent>
        <w:r w:rsidR="005E0CFB" w:rsidRPr="00BC50F0">
          <w:rPr>
            <w:sz w:val="18"/>
            <w:szCs w:val="18"/>
          </w:rPr>
          <w:fldChar w:fldCharType="begin"/>
        </w:r>
        <w:r w:rsidR="005E0CFB" w:rsidRPr="001F3E65">
          <w:rPr>
            <w:sz w:val="18"/>
            <w:szCs w:val="18"/>
            <w:lang w:val="it-IT"/>
          </w:rPr>
          <w:instrText xml:space="preserve"> PAGE   \* MERGEFORMAT </w:instrText>
        </w:r>
        <w:r w:rsidR="005E0CFB" w:rsidRPr="00BC50F0">
          <w:rPr>
            <w:sz w:val="18"/>
            <w:szCs w:val="18"/>
          </w:rPr>
          <w:fldChar w:fldCharType="separate"/>
        </w:r>
        <w:r w:rsidR="009144BF" w:rsidRPr="001F3E65">
          <w:rPr>
            <w:noProof/>
            <w:sz w:val="18"/>
            <w:szCs w:val="18"/>
            <w:lang w:val="it-IT"/>
          </w:rPr>
          <w:t>8</w:t>
        </w:r>
        <w:r w:rsidR="005E0CFB" w:rsidRPr="00BC50F0">
          <w:rPr>
            <w:noProof/>
            <w:sz w:val="18"/>
            <w:szCs w:val="18"/>
          </w:rPr>
          <w:fldChar w:fldCharType="end"/>
        </w:r>
      </w:sdtContent>
    </w:sdt>
    <w:r w:rsidR="005E0CFB" w:rsidRPr="001F3E65">
      <w:rPr>
        <w:lang w:val="it-IT"/>
      </w:rPr>
      <w:tab/>
    </w:r>
    <w:r w:rsidR="005E0CFB" w:rsidRPr="001F3E65">
      <w:rPr>
        <w:lang w:val="it-IT"/>
      </w:rPr>
      <w:tab/>
    </w:r>
    <w:r w:rsidR="005E0CFB" w:rsidRPr="001F3E65">
      <w:rPr>
        <w:i/>
        <w:sz w:val="18"/>
        <w:szCs w:val="18"/>
        <w:lang w:val="it-IT"/>
      </w:rPr>
      <w:t xml:space="preserve">Bocada </w:t>
    </w:r>
    <w:r w:rsidR="007437F2">
      <w:rPr>
        <w:i/>
        <w:sz w:val="18"/>
        <w:szCs w:val="18"/>
        <w:lang w:val="it-IT"/>
      </w:rPr>
      <w:t>VAST</w:t>
    </w:r>
    <w:r w:rsidR="005E0CFB" w:rsidRPr="001F3E65">
      <w:rPr>
        <w:i/>
        <w:sz w:val="18"/>
        <w:szCs w:val="18"/>
        <w:lang w:val="it-IT"/>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8826" w14:textId="7FC9C6CE" w:rsidR="009B373D" w:rsidRPr="00E542B4" w:rsidRDefault="009B373D" w:rsidP="009B373D">
    <w:pPr>
      <w:rPr>
        <w:rFonts w:ascii="Calibri" w:hAnsi="Calibri" w:cs="Calibri"/>
        <w:sz w:val="20"/>
        <w:szCs w:val="22"/>
      </w:rPr>
    </w:pPr>
    <w:r w:rsidRPr="00E542B4">
      <w:rPr>
        <w:rFonts w:ascii="Calibri" w:hAnsi="Calibri" w:cs="Calibri"/>
        <w:b/>
        <w:sz w:val="20"/>
        <w:szCs w:val="22"/>
      </w:rPr>
      <w:t>Copyright © 202</w:t>
    </w:r>
    <w:r w:rsidR="00094B63" w:rsidRPr="00E542B4">
      <w:rPr>
        <w:rFonts w:ascii="Calibri" w:hAnsi="Calibri" w:cs="Calibri"/>
        <w:b/>
        <w:sz w:val="20"/>
        <w:szCs w:val="22"/>
      </w:rPr>
      <w:t>2</w:t>
    </w:r>
    <w:r w:rsidRPr="00E542B4">
      <w:rPr>
        <w:rFonts w:ascii="Calibri" w:hAnsi="Calibri" w:cs="Calibri"/>
        <w:b/>
        <w:sz w:val="20"/>
        <w:szCs w:val="22"/>
      </w:rPr>
      <w:t xml:space="preserve"> Bocada LLC. </w:t>
    </w:r>
    <w:r w:rsidRPr="00E542B4">
      <w:rPr>
        <w:rFonts w:ascii="Calibri" w:hAnsi="Calibri" w:cs="Calibri"/>
        <w:sz w:val="20"/>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797524C7" w14:textId="77777777" w:rsidR="009B373D" w:rsidRPr="00E542B4" w:rsidRDefault="009B373D" w:rsidP="009B373D">
    <w:pPr>
      <w:rPr>
        <w:rFonts w:ascii="Calibri" w:hAnsi="Calibri" w:cs="Calibri"/>
        <w:sz w:val="20"/>
        <w:szCs w:val="20"/>
      </w:rPr>
    </w:pPr>
    <w:r w:rsidRPr="00E542B4">
      <w:rPr>
        <w:rFonts w:ascii="Calibri" w:hAnsi="Calibri" w:cs="Calibri"/>
        <w:sz w:val="20"/>
        <w:szCs w:val="20"/>
      </w:rPr>
      <w:t>Protected by U.S patents 6,640,217; 6,708,188; 6,745,210; 7,457,833; 7,469,269; 7,496,614; 8,407,227</w:t>
    </w:r>
  </w:p>
  <w:p w14:paraId="06F7A407" w14:textId="77777777" w:rsidR="009B373D" w:rsidRPr="00E542B4" w:rsidRDefault="009B373D" w:rsidP="009B373D">
    <w:pPr>
      <w:rPr>
        <w:rFonts w:ascii="Calibri" w:hAnsi="Calibri" w:cs="Calibri"/>
        <w:sz w:val="20"/>
        <w:szCs w:val="20"/>
      </w:rPr>
    </w:pPr>
    <w:r w:rsidRPr="00E542B4">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201ECBDD" w14:textId="25959553" w:rsidR="009B373D" w:rsidRDefault="009B373D" w:rsidP="009B373D">
    <w:pPr>
      <w:rPr>
        <w:rFonts w:ascii="Calibri" w:hAnsi="Calibri" w:cs="Calibri"/>
      </w:rPr>
    </w:pPr>
    <w:r w:rsidRPr="00E542B4">
      <w:rPr>
        <w:rFonts w:ascii="Calibri" w:hAnsi="Calibri" w:cs="Calibri"/>
        <w:sz w:val="20"/>
        <w:szCs w:val="22"/>
      </w:rPr>
      <w:t>Bocada LLC reserves the right to make changes in the product design and documentation without reservation and without notification to its users.</w:t>
    </w:r>
    <w:r w:rsidRPr="2949DAE0">
      <w:rPr>
        <w:rFonts w:ascii="Calibri" w:hAnsi="Calibri" w:cs="Calibri"/>
      </w:rPr>
      <w:t xml:space="preserve"> </w:t>
    </w:r>
  </w:p>
  <w:p w14:paraId="3E58C11F" w14:textId="77777777" w:rsidR="009B373D" w:rsidRDefault="009B373D" w:rsidP="00BC50F0">
    <w:pPr>
      <w:pStyle w:val="Footer"/>
      <w:jc w:val="both"/>
    </w:pPr>
  </w:p>
  <w:p w14:paraId="170A1D44" w14:textId="0BAE7204" w:rsidR="009B373D" w:rsidRPr="00BC50F0" w:rsidRDefault="00D03694" w:rsidP="00BC50F0">
    <w:pPr>
      <w:pStyle w:val="Footer"/>
      <w:jc w:val="both"/>
    </w:pPr>
    <w:sdt>
      <w:sdtPr>
        <w:id w:val="-981467985"/>
        <w:docPartObj>
          <w:docPartGallery w:val="Page Numbers (Bottom of Page)"/>
          <w:docPartUnique/>
        </w:docPartObj>
      </w:sdtPr>
      <w:sdtEndPr>
        <w:rPr>
          <w:noProof/>
        </w:rPr>
      </w:sdtEndPr>
      <w:sdtContent>
        <w:r w:rsidR="009B373D" w:rsidRPr="00BC50F0">
          <w:rPr>
            <w:sz w:val="18"/>
            <w:szCs w:val="18"/>
          </w:rPr>
          <w:fldChar w:fldCharType="begin"/>
        </w:r>
        <w:r w:rsidR="009B373D" w:rsidRPr="00BC50F0">
          <w:rPr>
            <w:sz w:val="18"/>
            <w:szCs w:val="18"/>
          </w:rPr>
          <w:instrText xml:space="preserve"> PAGE   \* MERGEFORMAT </w:instrText>
        </w:r>
        <w:r w:rsidR="009B373D" w:rsidRPr="00BC50F0">
          <w:rPr>
            <w:sz w:val="18"/>
            <w:szCs w:val="18"/>
          </w:rPr>
          <w:fldChar w:fldCharType="separate"/>
        </w:r>
        <w:r w:rsidR="009B373D">
          <w:rPr>
            <w:noProof/>
            <w:sz w:val="18"/>
            <w:szCs w:val="18"/>
          </w:rPr>
          <w:t>8</w:t>
        </w:r>
        <w:r w:rsidR="009B373D" w:rsidRPr="00BC50F0">
          <w:rPr>
            <w:noProof/>
            <w:sz w:val="18"/>
            <w:szCs w:val="18"/>
          </w:rPr>
          <w:fldChar w:fldCharType="end"/>
        </w:r>
      </w:sdtContent>
    </w:sdt>
    <w:r w:rsidR="009B373D">
      <w:tab/>
    </w:r>
    <w:r w:rsidR="009B373D">
      <w:tab/>
    </w:r>
    <w:r w:rsidR="009B373D">
      <w:rPr>
        <w:i/>
        <w:sz w:val="18"/>
        <w:szCs w:val="18"/>
      </w:rPr>
      <w:t>Bocada Data Domain 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DFE4" w14:textId="77777777" w:rsidR="00072127" w:rsidRDefault="00072127" w:rsidP="00266DAC">
      <w:r>
        <w:separator/>
      </w:r>
    </w:p>
  </w:footnote>
  <w:footnote w:type="continuationSeparator" w:id="0">
    <w:p w14:paraId="15612C72" w14:textId="77777777" w:rsidR="00072127" w:rsidRDefault="00072127" w:rsidP="00266DAC">
      <w:r>
        <w:continuationSeparator/>
      </w:r>
    </w:p>
  </w:footnote>
  <w:footnote w:type="continuationNotice" w:id="1">
    <w:p w14:paraId="3B641168" w14:textId="77777777" w:rsidR="00072127" w:rsidRDefault="00072127"/>
  </w:footnote>
</w:footnotes>
</file>

<file path=word/intelligence2.xml><?xml version="1.0" encoding="utf-8"?>
<int2:intelligence xmlns:int2="http://schemas.microsoft.com/office/intelligence/2020/intelligence" xmlns:oel="http://schemas.microsoft.com/office/2019/extlst">
  <int2:observations>
    <int2:bookmark int2:bookmarkName="_Int_kwIrYn6S" int2:invalidationBookmarkName="" int2:hashCode="80z8QyCB3y6XqA" int2:id="UrgUL6aV">
      <int2:state int2:value="Rejected" int2:type="LegacyProofing"/>
    </int2:bookmark>
    <int2:bookmark int2:bookmarkName="_Int_7ZwAx2oq" int2:invalidationBookmarkName="" int2:hashCode="qVGEC5GY1z/AWC" int2:id="sColwsT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1DC"/>
    <w:multiLevelType w:val="multilevel"/>
    <w:tmpl w:val="76C24A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B38C7"/>
    <w:multiLevelType w:val="hybridMultilevel"/>
    <w:tmpl w:val="C7B05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97B9A"/>
    <w:multiLevelType w:val="hybridMultilevel"/>
    <w:tmpl w:val="7EB41C0E"/>
    <w:lvl w:ilvl="0" w:tplc="CC86D1D0">
      <w:start w:val="1"/>
      <w:numFmt w:val="bullet"/>
      <w:pStyle w:val="TableList"/>
      <w:lvlText w:val=""/>
      <w:lvlJc w:val="left"/>
      <w:pPr>
        <w:ind w:left="1080" w:hanging="360"/>
      </w:pPr>
      <w:rPr>
        <w:rFonts w:ascii="Wingdings" w:hAnsi="Wingdings" w:hint="default"/>
        <w:color w:val="2F5496"/>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1248E"/>
    <w:multiLevelType w:val="hybridMultilevel"/>
    <w:tmpl w:val="4F607108"/>
    <w:lvl w:ilvl="0" w:tplc="652602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E941B5"/>
    <w:multiLevelType w:val="hybridMultilevel"/>
    <w:tmpl w:val="1A06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B1B76"/>
    <w:multiLevelType w:val="hybridMultilevel"/>
    <w:tmpl w:val="6A247C0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1C821EA"/>
    <w:multiLevelType w:val="hybridMultilevel"/>
    <w:tmpl w:val="9412E1CC"/>
    <w:lvl w:ilvl="0" w:tplc="F3A4806A">
      <w:start w:val="1"/>
      <w:numFmt w:val="bullet"/>
      <w:lvlText w:val=""/>
      <w:lvlJc w:val="left"/>
      <w:pPr>
        <w:ind w:left="720" w:hanging="360"/>
      </w:pPr>
      <w:rPr>
        <w:rFonts w:ascii="Symbol" w:hAnsi="Symbol" w:hint="default"/>
      </w:rPr>
    </w:lvl>
    <w:lvl w:ilvl="1" w:tplc="D486C802">
      <w:start w:val="1"/>
      <w:numFmt w:val="bullet"/>
      <w:lvlText w:val="o"/>
      <w:lvlJc w:val="left"/>
      <w:pPr>
        <w:ind w:left="1440" w:hanging="360"/>
      </w:pPr>
      <w:rPr>
        <w:rFonts w:ascii="Courier New" w:hAnsi="Courier New" w:hint="default"/>
      </w:rPr>
    </w:lvl>
    <w:lvl w:ilvl="2" w:tplc="89028906">
      <w:start w:val="1"/>
      <w:numFmt w:val="bullet"/>
      <w:lvlText w:val=""/>
      <w:lvlJc w:val="left"/>
      <w:pPr>
        <w:ind w:left="2160" w:hanging="360"/>
      </w:pPr>
      <w:rPr>
        <w:rFonts w:ascii="Wingdings" w:hAnsi="Wingdings" w:hint="default"/>
      </w:rPr>
    </w:lvl>
    <w:lvl w:ilvl="3" w:tplc="2FBCB228">
      <w:start w:val="1"/>
      <w:numFmt w:val="bullet"/>
      <w:lvlText w:val=""/>
      <w:lvlJc w:val="left"/>
      <w:pPr>
        <w:ind w:left="2880" w:hanging="360"/>
      </w:pPr>
      <w:rPr>
        <w:rFonts w:ascii="Symbol" w:hAnsi="Symbol" w:hint="default"/>
      </w:rPr>
    </w:lvl>
    <w:lvl w:ilvl="4" w:tplc="42726644">
      <w:start w:val="1"/>
      <w:numFmt w:val="bullet"/>
      <w:lvlText w:val="o"/>
      <w:lvlJc w:val="left"/>
      <w:pPr>
        <w:ind w:left="3600" w:hanging="360"/>
      </w:pPr>
      <w:rPr>
        <w:rFonts w:ascii="Courier New" w:hAnsi="Courier New" w:hint="default"/>
      </w:rPr>
    </w:lvl>
    <w:lvl w:ilvl="5" w:tplc="B2F00E5A">
      <w:start w:val="1"/>
      <w:numFmt w:val="bullet"/>
      <w:lvlText w:val=""/>
      <w:lvlJc w:val="left"/>
      <w:pPr>
        <w:ind w:left="4320" w:hanging="360"/>
      </w:pPr>
      <w:rPr>
        <w:rFonts w:ascii="Wingdings" w:hAnsi="Wingdings" w:hint="default"/>
      </w:rPr>
    </w:lvl>
    <w:lvl w:ilvl="6" w:tplc="F1B67C7A">
      <w:start w:val="1"/>
      <w:numFmt w:val="bullet"/>
      <w:lvlText w:val=""/>
      <w:lvlJc w:val="left"/>
      <w:pPr>
        <w:ind w:left="5040" w:hanging="360"/>
      </w:pPr>
      <w:rPr>
        <w:rFonts w:ascii="Symbol" w:hAnsi="Symbol" w:hint="default"/>
      </w:rPr>
    </w:lvl>
    <w:lvl w:ilvl="7" w:tplc="C29EB304">
      <w:start w:val="1"/>
      <w:numFmt w:val="bullet"/>
      <w:lvlText w:val="o"/>
      <w:lvlJc w:val="left"/>
      <w:pPr>
        <w:ind w:left="5760" w:hanging="360"/>
      </w:pPr>
      <w:rPr>
        <w:rFonts w:ascii="Courier New" w:hAnsi="Courier New" w:hint="default"/>
      </w:rPr>
    </w:lvl>
    <w:lvl w:ilvl="8" w:tplc="2B4ED8CA">
      <w:start w:val="1"/>
      <w:numFmt w:val="bullet"/>
      <w:lvlText w:val=""/>
      <w:lvlJc w:val="left"/>
      <w:pPr>
        <w:ind w:left="6480" w:hanging="360"/>
      </w:pPr>
      <w:rPr>
        <w:rFonts w:ascii="Wingdings" w:hAnsi="Wingdings" w:hint="default"/>
      </w:rPr>
    </w:lvl>
  </w:abstractNum>
  <w:abstractNum w:abstractNumId="8"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21F3E"/>
    <w:multiLevelType w:val="hybridMultilevel"/>
    <w:tmpl w:val="AB2C649E"/>
    <w:lvl w:ilvl="0" w:tplc="602608BC">
      <w:start w:val="1"/>
      <w:numFmt w:val="bullet"/>
      <w:lvlText w:val=""/>
      <w:lvlJc w:val="left"/>
      <w:pPr>
        <w:ind w:left="720" w:hanging="360"/>
      </w:pPr>
      <w:rPr>
        <w:rFonts w:ascii="Symbol" w:hAnsi="Symbol" w:hint="default"/>
      </w:rPr>
    </w:lvl>
    <w:lvl w:ilvl="1" w:tplc="87D67CC6">
      <w:start w:val="1"/>
      <w:numFmt w:val="bullet"/>
      <w:lvlText w:val="o"/>
      <w:lvlJc w:val="left"/>
      <w:pPr>
        <w:ind w:left="1440" w:hanging="360"/>
      </w:pPr>
      <w:rPr>
        <w:rFonts w:ascii="Courier New" w:hAnsi="Courier New" w:hint="default"/>
      </w:rPr>
    </w:lvl>
    <w:lvl w:ilvl="2" w:tplc="49825DB2">
      <w:start w:val="1"/>
      <w:numFmt w:val="bullet"/>
      <w:lvlText w:val=""/>
      <w:lvlJc w:val="left"/>
      <w:pPr>
        <w:ind w:left="2160" w:hanging="360"/>
      </w:pPr>
      <w:rPr>
        <w:rFonts w:ascii="Wingdings" w:hAnsi="Wingdings" w:hint="default"/>
      </w:rPr>
    </w:lvl>
    <w:lvl w:ilvl="3" w:tplc="D5CEE922">
      <w:start w:val="1"/>
      <w:numFmt w:val="bullet"/>
      <w:lvlText w:val=""/>
      <w:lvlJc w:val="left"/>
      <w:pPr>
        <w:ind w:left="2880" w:hanging="360"/>
      </w:pPr>
      <w:rPr>
        <w:rFonts w:ascii="Symbol" w:hAnsi="Symbol" w:hint="default"/>
      </w:rPr>
    </w:lvl>
    <w:lvl w:ilvl="4" w:tplc="7526A3EC">
      <w:start w:val="1"/>
      <w:numFmt w:val="bullet"/>
      <w:lvlText w:val="o"/>
      <w:lvlJc w:val="left"/>
      <w:pPr>
        <w:ind w:left="3600" w:hanging="360"/>
      </w:pPr>
      <w:rPr>
        <w:rFonts w:ascii="Courier New" w:hAnsi="Courier New" w:hint="default"/>
      </w:rPr>
    </w:lvl>
    <w:lvl w:ilvl="5" w:tplc="1A6A966C">
      <w:start w:val="1"/>
      <w:numFmt w:val="bullet"/>
      <w:lvlText w:val=""/>
      <w:lvlJc w:val="left"/>
      <w:pPr>
        <w:ind w:left="4320" w:hanging="360"/>
      </w:pPr>
      <w:rPr>
        <w:rFonts w:ascii="Wingdings" w:hAnsi="Wingdings" w:hint="default"/>
      </w:rPr>
    </w:lvl>
    <w:lvl w:ilvl="6" w:tplc="552A902E">
      <w:start w:val="1"/>
      <w:numFmt w:val="bullet"/>
      <w:lvlText w:val=""/>
      <w:lvlJc w:val="left"/>
      <w:pPr>
        <w:ind w:left="5040" w:hanging="360"/>
      </w:pPr>
      <w:rPr>
        <w:rFonts w:ascii="Symbol" w:hAnsi="Symbol" w:hint="default"/>
      </w:rPr>
    </w:lvl>
    <w:lvl w:ilvl="7" w:tplc="A0EAD50E">
      <w:start w:val="1"/>
      <w:numFmt w:val="bullet"/>
      <w:lvlText w:val="o"/>
      <w:lvlJc w:val="left"/>
      <w:pPr>
        <w:ind w:left="5760" w:hanging="360"/>
      </w:pPr>
      <w:rPr>
        <w:rFonts w:ascii="Courier New" w:hAnsi="Courier New" w:hint="default"/>
      </w:rPr>
    </w:lvl>
    <w:lvl w:ilvl="8" w:tplc="0FDA69AE">
      <w:start w:val="1"/>
      <w:numFmt w:val="bullet"/>
      <w:lvlText w:val=""/>
      <w:lvlJc w:val="left"/>
      <w:pPr>
        <w:ind w:left="6480" w:hanging="360"/>
      </w:pPr>
      <w:rPr>
        <w:rFonts w:ascii="Wingdings" w:hAnsi="Wingdings" w:hint="default"/>
      </w:rPr>
    </w:lvl>
  </w:abstractNum>
  <w:abstractNum w:abstractNumId="11" w15:restartNumberingAfterBreak="0">
    <w:nsid w:val="6E950913"/>
    <w:multiLevelType w:val="hybridMultilevel"/>
    <w:tmpl w:val="57A0F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63461">
    <w:abstractNumId w:val="11"/>
  </w:num>
  <w:num w:numId="2" w16cid:durableId="1723824667">
    <w:abstractNumId w:val="1"/>
  </w:num>
  <w:num w:numId="3" w16cid:durableId="930236436">
    <w:abstractNumId w:val="8"/>
  </w:num>
  <w:num w:numId="4" w16cid:durableId="1506743502">
    <w:abstractNumId w:val="4"/>
  </w:num>
  <w:num w:numId="5" w16cid:durableId="854269446">
    <w:abstractNumId w:val="3"/>
  </w:num>
  <w:num w:numId="6" w16cid:durableId="460349155">
    <w:abstractNumId w:val="9"/>
  </w:num>
  <w:num w:numId="7" w16cid:durableId="1366323069">
    <w:abstractNumId w:val="10"/>
  </w:num>
  <w:num w:numId="8" w16cid:durableId="631448976">
    <w:abstractNumId w:val="7"/>
  </w:num>
  <w:num w:numId="9" w16cid:durableId="1368405699">
    <w:abstractNumId w:val="0"/>
  </w:num>
  <w:num w:numId="10" w16cid:durableId="1597135480">
    <w:abstractNumId w:val="2"/>
  </w:num>
  <w:num w:numId="11" w16cid:durableId="2081713618">
    <w:abstractNumId w:val="5"/>
  </w:num>
  <w:num w:numId="12" w16cid:durableId="1880622679">
    <w:abstractNumId w:val="6"/>
  </w:num>
  <w:num w:numId="13" w16cid:durableId="19470773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proofState w:spelling="clean" w:grammar="clean"/>
  <w:attachedTemplate r:id="rId1"/>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4DEC"/>
    <w:rsid w:val="00020C5E"/>
    <w:rsid w:val="000232F4"/>
    <w:rsid w:val="000315AD"/>
    <w:rsid w:val="0003422D"/>
    <w:rsid w:val="000347B1"/>
    <w:rsid w:val="00034833"/>
    <w:rsid w:val="00034991"/>
    <w:rsid w:val="00040470"/>
    <w:rsid w:val="00042478"/>
    <w:rsid w:val="000516B6"/>
    <w:rsid w:val="000560F2"/>
    <w:rsid w:val="00060D83"/>
    <w:rsid w:val="00072127"/>
    <w:rsid w:val="000740FF"/>
    <w:rsid w:val="0008285F"/>
    <w:rsid w:val="0008562A"/>
    <w:rsid w:val="00085B60"/>
    <w:rsid w:val="00086874"/>
    <w:rsid w:val="00094B63"/>
    <w:rsid w:val="00095066"/>
    <w:rsid w:val="000A5672"/>
    <w:rsid w:val="000A7CC7"/>
    <w:rsid w:val="000B10A1"/>
    <w:rsid w:val="000B41BE"/>
    <w:rsid w:val="000B7034"/>
    <w:rsid w:val="000B74EB"/>
    <w:rsid w:val="000C24CE"/>
    <w:rsid w:val="000C4B47"/>
    <w:rsid w:val="000C616C"/>
    <w:rsid w:val="000E372A"/>
    <w:rsid w:val="000E3982"/>
    <w:rsid w:val="000F42F2"/>
    <w:rsid w:val="000F4F58"/>
    <w:rsid w:val="00100E0A"/>
    <w:rsid w:val="0010229D"/>
    <w:rsid w:val="00107123"/>
    <w:rsid w:val="00111487"/>
    <w:rsid w:val="0011270B"/>
    <w:rsid w:val="00114724"/>
    <w:rsid w:val="0012053E"/>
    <w:rsid w:val="001216BD"/>
    <w:rsid w:val="00122166"/>
    <w:rsid w:val="001328CA"/>
    <w:rsid w:val="00134FFF"/>
    <w:rsid w:val="001539B1"/>
    <w:rsid w:val="00180858"/>
    <w:rsid w:val="00180A2C"/>
    <w:rsid w:val="00191D22"/>
    <w:rsid w:val="00191FC8"/>
    <w:rsid w:val="00196EA3"/>
    <w:rsid w:val="001A1715"/>
    <w:rsid w:val="001A1C49"/>
    <w:rsid w:val="001A2E62"/>
    <w:rsid w:val="001A5529"/>
    <w:rsid w:val="001A7287"/>
    <w:rsid w:val="001B5F5C"/>
    <w:rsid w:val="001B7BAE"/>
    <w:rsid w:val="001C3D73"/>
    <w:rsid w:val="001C6E74"/>
    <w:rsid w:val="001D3960"/>
    <w:rsid w:val="001E3772"/>
    <w:rsid w:val="001E426B"/>
    <w:rsid w:val="001E4E57"/>
    <w:rsid w:val="001F364E"/>
    <w:rsid w:val="001F3E65"/>
    <w:rsid w:val="001F4ED5"/>
    <w:rsid w:val="002060EB"/>
    <w:rsid w:val="002073DF"/>
    <w:rsid w:val="0020774B"/>
    <w:rsid w:val="00207C8D"/>
    <w:rsid w:val="0022736B"/>
    <w:rsid w:val="00235A30"/>
    <w:rsid w:val="002417DC"/>
    <w:rsid w:val="00241965"/>
    <w:rsid w:val="0024433E"/>
    <w:rsid w:val="0024450B"/>
    <w:rsid w:val="00244BAB"/>
    <w:rsid w:val="00250689"/>
    <w:rsid w:val="002623C1"/>
    <w:rsid w:val="00265296"/>
    <w:rsid w:val="00266DAC"/>
    <w:rsid w:val="00271DC9"/>
    <w:rsid w:val="002778D0"/>
    <w:rsid w:val="00285E81"/>
    <w:rsid w:val="002B10B6"/>
    <w:rsid w:val="002B4B22"/>
    <w:rsid w:val="002B52BC"/>
    <w:rsid w:val="002B5CDE"/>
    <w:rsid w:val="002C06B4"/>
    <w:rsid w:val="002C0E0D"/>
    <w:rsid w:val="002C22E1"/>
    <w:rsid w:val="002C3229"/>
    <w:rsid w:val="002C425A"/>
    <w:rsid w:val="002D0FFF"/>
    <w:rsid w:val="002E2EB6"/>
    <w:rsid w:val="002F1FAC"/>
    <w:rsid w:val="00300187"/>
    <w:rsid w:val="00301A0A"/>
    <w:rsid w:val="00305443"/>
    <w:rsid w:val="003141C7"/>
    <w:rsid w:val="00314370"/>
    <w:rsid w:val="00320035"/>
    <w:rsid w:val="003300FA"/>
    <w:rsid w:val="0033146A"/>
    <w:rsid w:val="00333AFC"/>
    <w:rsid w:val="003354F0"/>
    <w:rsid w:val="003368FA"/>
    <w:rsid w:val="00360555"/>
    <w:rsid w:val="003707BF"/>
    <w:rsid w:val="00370864"/>
    <w:rsid w:val="003800C4"/>
    <w:rsid w:val="00381EC7"/>
    <w:rsid w:val="00383EF8"/>
    <w:rsid w:val="003949A3"/>
    <w:rsid w:val="003A6C02"/>
    <w:rsid w:val="003B0947"/>
    <w:rsid w:val="003B0CBA"/>
    <w:rsid w:val="003B2103"/>
    <w:rsid w:val="003C2EC9"/>
    <w:rsid w:val="003C4D88"/>
    <w:rsid w:val="003D2624"/>
    <w:rsid w:val="003D2642"/>
    <w:rsid w:val="003E6362"/>
    <w:rsid w:val="003E7B16"/>
    <w:rsid w:val="003F5E1A"/>
    <w:rsid w:val="003F61D3"/>
    <w:rsid w:val="00404087"/>
    <w:rsid w:val="004045ED"/>
    <w:rsid w:val="00410778"/>
    <w:rsid w:val="004114C3"/>
    <w:rsid w:val="00422D27"/>
    <w:rsid w:val="00430583"/>
    <w:rsid w:val="004343EF"/>
    <w:rsid w:val="00440DF1"/>
    <w:rsid w:val="004438AD"/>
    <w:rsid w:val="0044428F"/>
    <w:rsid w:val="00450619"/>
    <w:rsid w:val="0045220B"/>
    <w:rsid w:val="00456D42"/>
    <w:rsid w:val="00462BB2"/>
    <w:rsid w:val="004634A0"/>
    <w:rsid w:val="0047125A"/>
    <w:rsid w:val="00471793"/>
    <w:rsid w:val="0047187F"/>
    <w:rsid w:val="00475EA0"/>
    <w:rsid w:val="0047743B"/>
    <w:rsid w:val="004833CC"/>
    <w:rsid w:val="004A0123"/>
    <w:rsid w:val="004A01CC"/>
    <w:rsid w:val="004A0C41"/>
    <w:rsid w:val="004A7BFE"/>
    <w:rsid w:val="004B04A3"/>
    <w:rsid w:val="004B420D"/>
    <w:rsid w:val="004B5BC7"/>
    <w:rsid w:val="004B72A3"/>
    <w:rsid w:val="004C37A7"/>
    <w:rsid w:val="004E066C"/>
    <w:rsid w:val="004F3E11"/>
    <w:rsid w:val="004F5113"/>
    <w:rsid w:val="004F526F"/>
    <w:rsid w:val="004F65EC"/>
    <w:rsid w:val="00503E59"/>
    <w:rsid w:val="00504E87"/>
    <w:rsid w:val="00505ACD"/>
    <w:rsid w:val="00507407"/>
    <w:rsid w:val="0051202E"/>
    <w:rsid w:val="005130F5"/>
    <w:rsid w:val="00515E56"/>
    <w:rsid w:val="00517C4F"/>
    <w:rsid w:val="00523340"/>
    <w:rsid w:val="005235E3"/>
    <w:rsid w:val="005243DE"/>
    <w:rsid w:val="0053472F"/>
    <w:rsid w:val="005363DA"/>
    <w:rsid w:val="0055033C"/>
    <w:rsid w:val="005511B8"/>
    <w:rsid w:val="0055412B"/>
    <w:rsid w:val="00555CE5"/>
    <w:rsid w:val="00560C18"/>
    <w:rsid w:val="00564031"/>
    <w:rsid w:val="005658DF"/>
    <w:rsid w:val="0056755B"/>
    <w:rsid w:val="005827FA"/>
    <w:rsid w:val="00584FAC"/>
    <w:rsid w:val="00590BF0"/>
    <w:rsid w:val="00591534"/>
    <w:rsid w:val="00591BE5"/>
    <w:rsid w:val="00594728"/>
    <w:rsid w:val="005A01CA"/>
    <w:rsid w:val="005B518E"/>
    <w:rsid w:val="005C16E8"/>
    <w:rsid w:val="005C4895"/>
    <w:rsid w:val="005C4C41"/>
    <w:rsid w:val="005D6781"/>
    <w:rsid w:val="005D6B0D"/>
    <w:rsid w:val="005D7B79"/>
    <w:rsid w:val="005E076D"/>
    <w:rsid w:val="005E0CFB"/>
    <w:rsid w:val="005E23A6"/>
    <w:rsid w:val="005F45C9"/>
    <w:rsid w:val="005F66A7"/>
    <w:rsid w:val="00601770"/>
    <w:rsid w:val="00610B1B"/>
    <w:rsid w:val="00623503"/>
    <w:rsid w:val="00626ABD"/>
    <w:rsid w:val="00627EA9"/>
    <w:rsid w:val="006469AF"/>
    <w:rsid w:val="00650216"/>
    <w:rsid w:val="0066107F"/>
    <w:rsid w:val="0066591D"/>
    <w:rsid w:val="00680034"/>
    <w:rsid w:val="006813D7"/>
    <w:rsid w:val="006823F1"/>
    <w:rsid w:val="0069016B"/>
    <w:rsid w:val="0069077D"/>
    <w:rsid w:val="00695E13"/>
    <w:rsid w:val="00696D40"/>
    <w:rsid w:val="006A311A"/>
    <w:rsid w:val="006B3B71"/>
    <w:rsid w:val="006B3D7D"/>
    <w:rsid w:val="006C06CD"/>
    <w:rsid w:val="006C343C"/>
    <w:rsid w:val="006C40AF"/>
    <w:rsid w:val="006C53DA"/>
    <w:rsid w:val="006D20DA"/>
    <w:rsid w:val="006E4961"/>
    <w:rsid w:val="006E61DD"/>
    <w:rsid w:val="006E7DCF"/>
    <w:rsid w:val="006F71B7"/>
    <w:rsid w:val="0070226A"/>
    <w:rsid w:val="0070521D"/>
    <w:rsid w:val="00711C3C"/>
    <w:rsid w:val="00711DF2"/>
    <w:rsid w:val="007169A0"/>
    <w:rsid w:val="0072273B"/>
    <w:rsid w:val="00722C7D"/>
    <w:rsid w:val="00724AE7"/>
    <w:rsid w:val="0073575F"/>
    <w:rsid w:val="007367B8"/>
    <w:rsid w:val="007437F2"/>
    <w:rsid w:val="00754FF5"/>
    <w:rsid w:val="00760948"/>
    <w:rsid w:val="00761353"/>
    <w:rsid w:val="00766A5C"/>
    <w:rsid w:val="00773268"/>
    <w:rsid w:val="00782188"/>
    <w:rsid w:val="007A4D2A"/>
    <w:rsid w:val="007B55B6"/>
    <w:rsid w:val="007C7405"/>
    <w:rsid w:val="007E2E7B"/>
    <w:rsid w:val="007F0EE5"/>
    <w:rsid w:val="007F2244"/>
    <w:rsid w:val="007F5AB2"/>
    <w:rsid w:val="007F78F3"/>
    <w:rsid w:val="00812C61"/>
    <w:rsid w:val="00814A5C"/>
    <w:rsid w:val="00817DC8"/>
    <w:rsid w:val="0082394C"/>
    <w:rsid w:val="00825A34"/>
    <w:rsid w:val="00825C27"/>
    <w:rsid w:val="00835054"/>
    <w:rsid w:val="00847B57"/>
    <w:rsid w:val="00850EBA"/>
    <w:rsid w:val="008559FA"/>
    <w:rsid w:val="008666E8"/>
    <w:rsid w:val="0087073B"/>
    <w:rsid w:val="00872569"/>
    <w:rsid w:val="0087451E"/>
    <w:rsid w:val="0088427A"/>
    <w:rsid w:val="00885743"/>
    <w:rsid w:val="00886373"/>
    <w:rsid w:val="00890AAC"/>
    <w:rsid w:val="008A1B4F"/>
    <w:rsid w:val="008A2300"/>
    <w:rsid w:val="008A7057"/>
    <w:rsid w:val="008B0052"/>
    <w:rsid w:val="008C093F"/>
    <w:rsid w:val="008C6BCB"/>
    <w:rsid w:val="008D6989"/>
    <w:rsid w:val="008F07DA"/>
    <w:rsid w:val="009061DC"/>
    <w:rsid w:val="00906EC2"/>
    <w:rsid w:val="009144BF"/>
    <w:rsid w:val="0091770A"/>
    <w:rsid w:val="0092015B"/>
    <w:rsid w:val="0092207E"/>
    <w:rsid w:val="0094479E"/>
    <w:rsid w:val="009455D9"/>
    <w:rsid w:val="009456E8"/>
    <w:rsid w:val="0096152F"/>
    <w:rsid w:val="00962F0C"/>
    <w:rsid w:val="00964906"/>
    <w:rsid w:val="0096677E"/>
    <w:rsid w:val="00982B17"/>
    <w:rsid w:val="00983F5A"/>
    <w:rsid w:val="00984025"/>
    <w:rsid w:val="00990424"/>
    <w:rsid w:val="009950DC"/>
    <w:rsid w:val="00995870"/>
    <w:rsid w:val="009B17FD"/>
    <w:rsid w:val="009B373D"/>
    <w:rsid w:val="009B6DE9"/>
    <w:rsid w:val="009C0068"/>
    <w:rsid w:val="009C0491"/>
    <w:rsid w:val="009C76E7"/>
    <w:rsid w:val="009E310B"/>
    <w:rsid w:val="009E5777"/>
    <w:rsid w:val="009F567D"/>
    <w:rsid w:val="009F74BE"/>
    <w:rsid w:val="009F7753"/>
    <w:rsid w:val="00A04631"/>
    <w:rsid w:val="00A17072"/>
    <w:rsid w:val="00A20060"/>
    <w:rsid w:val="00A21609"/>
    <w:rsid w:val="00A21B38"/>
    <w:rsid w:val="00A30A4F"/>
    <w:rsid w:val="00A30B9E"/>
    <w:rsid w:val="00A36D77"/>
    <w:rsid w:val="00A464A3"/>
    <w:rsid w:val="00A5354F"/>
    <w:rsid w:val="00A601A2"/>
    <w:rsid w:val="00A64257"/>
    <w:rsid w:val="00A65E6F"/>
    <w:rsid w:val="00A66706"/>
    <w:rsid w:val="00A72408"/>
    <w:rsid w:val="00A76974"/>
    <w:rsid w:val="00A77F55"/>
    <w:rsid w:val="00A82845"/>
    <w:rsid w:val="00A90607"/>
    <w:rsid w:val="00A94480"/>
    <w:rsid w:val="00AA4E31"/>
    <w:rsid w:val="00AA5FE3"/>
    <w:rsid w:val="00AA7068"/>
    <w:rsid w:val="00AC2EE5"/>
    <w:rsid w:val="00AE14E6"/>
    <w:rsid w:val="00AE5F91"/>
    <w:rsid w:val="00AF0492"/>
    <w:rsid w:val="00AF3BEE"/>
    <w:rsid w:val="00AF4743"/>
    <w:rsid w:val="00AF5615"/>
    <w:rsid w:val="00B03D3B"/>
    <w:rsid w:val="00B21A96"/>
    <w:rsid w:val="00B243B3"/>
    <w:rsid w:val="00B25C46"/>
    <w:rsid w:val="00B26866"/>
    <w:rsid w:val="00B30287"/>
    <w:rsid w:val="00B3186C"/>
    <w:rsid w:val="00B31949"/>
    <w:rsid w:val="00B41838"/>
    <w:rsid w:val="00B4335C"/>
    <w:rsid w:val="00B47010"/>
    <w:rsid w:val="00B47B03"/>
    <w:rsid w:val="00B51857"/>
    <w:rsid w:val="00B51CB9"/>
    <w:rsid w:val="00B61C00"/>
    <w:rsid w:val="00B658D0"/>
    <w:rsid w:val="00B73B2E"/>
    <w:rsid w:val="00B81EE3"/>
    <w:rsid w:val="00B86EEF"/>
    <w:rsid w:val="00B932FA"/>
    <w:rsid w:val="00BA5A28"/>
    <w:rsid w:val="00BA5CA4"/>
    <w:rsid w:val="00BA704C"/>
    <w:rsid w:val="00BB166D"/>
    <w:rsid w:val="00BC00FC"/>
    <w:rsid w:val="00BC50F0"/>
    <w:rsid w:val="00BC5439"/>
    <w:rsid w:val="00BE3417"/>
    <w:rsid w:val="00BE41F9"/>
    <w:rsid w:val="00BE71CA"/>
    <w:rsid w:val="00BF18A7"/>
    <w:rsid w:val="00C06F8D"/>
    <w:rsid w:val="00C21AD0"/>
    <w:rsid w:val="00C27307"/>
    <w:rsid w:val="00C35120"/>
    <w:rsid w:val="00C45DC3"/>
    <w:rsid w:val="00C46FDF"/>
    <w:rsid w:val="00C50CDF"/>
    <w:rsid w:val="00C5154A"/>
    <w:rsid w:val="00C57FF9"/>
    <w:rsid w:val="00C61A3E"/>
    <w:rsid w:val="00C63BA0"/>
    <w:rsid w:val="00C66F83"/>
    <w:rsid w:val="00C70CFE"/>
    <w:rsid w:val="00C827C4"/>
    <w:rsid w:val="00C86FDF"/>
    <w:rsid w:val="00C97E5F"/>
    <w:rsid w:val="00CA0E4C"/>
    <w:rsid w:val="00CA3944"/>
    <w:rsid w:val="00CB2069"/>
    <w:rsid w:val="00CB5ED9"/>
    <w:rsid w:val="00CC393E"/>
    <w:rsid w:val="00CC3C5C"/>
    <w:rsid w:val="00CC41AB"/>
    <w:rsid w:val="00CC5EB4"/>
    <w:rsid w:val="00CE793B"/>
    <w:rsid w:val="00CF7643"/>
    <w:rsid w:val="00D00C14"/>
    <w:rsid w:val="00D03694"/>
    <w:rsid w:val="00D063BF"/>
    <w:rsid w:val="00D06D45"/>
    <w:rsid w:val="00D10F1B"/>
    <w:rsid w:val="00D1260D"/>
    <w:rsid w:val="00D1440D"/>
    <w:rsid w:val="00D1460E"/>
    <w:rsid w:val="00D148EF"/>
    <w:rsid w:val="00D212DF"/>
    <w:rsid w:val="00D242BC"/>
    <w:rsid w:val="00D328B9"/>
    <w:rsid w:val="00D32F87"/>
    <w:rsid w:val="00D33E27"/>
    <w:rsid w:val="00D476A5"/>
    <w:rsid w:val="00D535A7"/>
    <w:rsid w:val="00D67FB4"/>
    <w:rsid w:val="00D7117D"/>
    <w:rsid w:val="00D754F9"/>
    <w:rsid w:val="00D846F4"/>
    <w:rsid w:val="00D8627F"/>
    <w:rsid w:val="00D90DE4"/>
    <w:rsid w:val="00D943EA"/>
    <w:rsid w:val="00DA037D"/>
    <w:rsid w:val="00DB435A"/>
    <w:rsid w:val="00DB640B"/>
    <w:rsid w:val="00DC66FE"/>
    <w:rsid w:val="00DC728B"/>
    <w:rsid w:val="00DD76BE"/>
    <w:rsid w:val="00DE3366"/>
    <w:rsid w:val="00DE39BB"/>
    <w:rsid w:val="00DE5344"/>
    <w:rsid w:val="00DF53FF"/>
    <w:rsid w:val="00DF5C85"/>
    <w:rsid w:val="00DF751D"/>
    <w:rsid w:val="00E06789"/>
    <w:rsid w:val="00E121C2"/>
    <w:rsid w:val="00E13D11"/>
    <w:rsid w:val="00E17C4C"/>
    <w:rsid w:val="00E2231F"/>
    <w:rsid w:val="00E226AB"/>
    <w:rsid w:val="00E23431"/>
    <w:rsid w:val="00E32F59"/>
    <w:rsid w:val="00E35640"/>
    <w:rsid w:val="00E35FA8"/>
    <w:rsid w:val="00E410AD"/>
    <w:rsid w:val="00E525D0"/>
    <w:rsid w:val="00E542B4"/>
    <w:rsid w:val="00E5646C"/>
    <w:rsid w:val="00E62541"/>
    <w:rsid w:val="00E63321"/>
    <w:rsid w:val="00E65D1C"/>
    <w:rsid w:val="00E71E31"/>
    <w:rsid w:val="00E7754A"/>
    <w:rsid w:val="00E804E1"/>
    <w:rsid w:val="00E86692"/>
    <w:rsid w:val="00E86A11"/>
    <w:rsid w:val="00E91C64"/>
    <w:rsid w:val="00EA3416"/>
    <w:rsid w:val="00EA5AE0"/>
    <w:rsid w:val="00EB38B1"/>
    <w:rsid w:val="00EB4DD2"/>
    <w:rsid w:val="00EB57A3"/>
    <w:rsid w:val="00EC024A"/>
    <w:rsid w:val="00EE12B8"/>
    <w:rsid w:val="00EE2BF8"/>
    <w:rsid w:val="00EE50A5"/>
    <w:rsid w:val="00EF04C4"/>
    <w:rsid w:val="00EF1277"/>
    <w:rsid w:val="00EF1367"/>
    <w:rsid w:val="00F162CA"/>
    <w:rsid w:val="00F202BD"/>
    <w:rsid w:val="00F310E7"/>
    <w:rsid w:val="00F34D54"/>
    <w:rsid w:val="00F35604"/>
    <w:rsid w:val="00F36C0B"/>
    <w:rsid w:val="00F42648"/>
    <w:rsid w:val="00F44D32"/>
    <w:rsid w:val="00F5105D"/>
    <w:rsid w:val="00F53C04"/>
    <w:rsid w:val="00F57454"/>
    <w:rsid w:val="00F628D1"/>
    <w:rsid w:val="00F669A0"/>
    <w:rsid w:val="00F7165F"/>
    <w:rsid w:val="00F7724B"/>
    <w:rsid w:val="00F873A2"/>
    <w:rsid w:val="00F94333"/>
    <w:rsid w:val="00FA3947"/>
    <w:rsid w:val="00FA55FB"/>
    <w:rsid w:val="00FB35AC"/>
    <w:rsid w:val="00FB3F46"/>
    <w:rsid w:val="00FB4F06"/>
    <w:rsid w:val="00FC202A"/>
    <w:rsid w:val="00FD2A26"/>
    <w:rsid w:val="00FE4A67"/>
    <w:rsid w:val="00FF0E6F"/>
    <w:rsid w:val="00FF1D02"/>
    <w:rsid w:val="00FF6679"/>
    <w:rsid w:val="0132D164"/>
    <w:rsid w:val="01534B67"/>
    <w:rsid w:val="01BA4C78"/>
    <w:rsid w:val="02E3E5E4"/>
    <w:rsid w:val="02EDECD8"/>
    <w:rsid w:val="031C194A"/>
    <w:rsid w:val="06BB6803"/>
    <w:rsid w:val="06CC9EE9"/>
    <w:rsid w:val="0812A9C2"/>
    <w:rsid w:val="0915E36F"/>
    <w:rsid w:val="094C582C"/>
    <w:rsid w:val="0B70CB6B"/>
    <w:rsid w:val="0BBD451E"/>
    <w:rsid w:val="0C113E9C"/>
    <w:rsid w:val="0CA57378"/>
    <w:rsid w:val="0EE9B880"/>
    <w:rsid w:val="1073B400"/>
    <w:rsid w:val="11D40E8F"/>
    <w:rsid w:val="11FA804C"/>
    <w:rsid w:val="12271319"/>
    <w:rsid w:val="14C136C1"/>
    <w:rsid w:val="165F8047"/>
    <w:rsid w:val="18582157"/>
    <w:rsid w:val="1C7A6CFE"/>
    <w:rsid w:val="1D16CF0B"/>
    <w:rsid w:val="1D95678F"/>
    <w:rsid w:val="1DC005E8"/>
    <w:rsid w:val="1EB68CAB"/>
    <w:rsid w:val="1F35A94C"/>
    <w:rsid w:val="208A0A9B"/>
    <w:rsid w:val="2319CFC5"/>
    <w:rsid w:val="237C1CF6"/>
    <w:rsid w:val="239FAAFC"/>
    <w:rsid w:val="23EDC7FE"/>
    <w:rsid w:val="25940884"/>
    <w:rsid w:val="25FCFA69"/>
    <w:rsid w:val="260826E7"/>
    <w:rsid w:val="2640FEFE"/>
    <w:rsid w:val="280CD03E"/>
    <w:rsid w:val="281380CF"/>
    <w:rsid w:val="28212ED6"/>
    <w:rsid w:val="289C610A"/>
    <w:rsid w:val="292E1A26"/>
    <w:rsid w:val="2949DAE0"/>
    <w:rsid w:val="2AE256A0"/>
    <w:rsid w:val="2B33C37D"/>
    <w:rsid w:val="2BF8F07B"/>
    <w:rsid w:val="2D17286D"/>
    <w:rsid w:val="2D67D15F"/>
    <w:rsid w:val="2D94C0DC"/>
    <w:rsid w:val="2DEDA51A"/>
    <w:rsid w:val="2E3C9C74"/>
    <w:rsid w:val="2E73BA79"/>
    <w:rsid w:val="2FB6AAC5"/>
    <w:rsid w:val="306785EC"/>
    <w:rsid w:val="3293CBB5"/>
    <w:rsid w:val="332E92C9"/>
    <w:rsid w:val="33478AF7"/>
    <w:rsid w:val="3572DEF4"/>
    <w:rsid w:val="35A03F65"/>
    <w:rsid w:val="35C74198"/>
    <w:rsid w:val="363EDF5B"/>
    <w:rsid w:val="36ED90B8"/>
    <w:rsid w:val="37120DA4"/>
    <w:rsid w:val="37FDE311"/>
    <w:rsid w:val="3E32B853"/>
    <w:rsid w:val="3FA1D9A2"/>
    <w:rsid w:val="408FF0C0"/>
    <w:rsid w:val="415AF0CC"/>
    <w:rsid w:val="46E43331"/>
    <w:rsid w:val="474E9FBE"/>
    <w:rsid w:val="47C1F8FE"/>
    <w:rsid w:val="485CC708"/>
    <w:rsid w:val="48A786C4"/>
    <w:rsid w:val="48AAD972"/>
    <w:rsid w:val="4937866A"/>
    <w:rsid w:val="4C7DD24D"/>
    <w:rsid w:val="4C9933BE"/>
    <w:rsid w:val="4D2E4881"/>
    <w:rsid w:val="4DD6802C"/>
    <w:rsid w:val="4E2323CB"/>
    <w:rsid w:val="4E499588"/>
    <w:rsid w:val="4E8B35E5"/>
    <w:rsid w:val="4EA9E980"/>
    <w:rsid w:val="5024DDF9"/>
    <w:rsid w:val="50270646"/>
    <w:rsid w:val="51A9AE4A"/>
    <w:rsid w:val="52EF4CE5"/>
    <w:rsid w:val="5614DA82"/>
    <w:rsid w:val="594D247F"/>
    <w:rsid w:val="5C1D3C87"/>
    <w:rsid w:val="5C1D559A"/>
    <w:rsid w:val="5E88C9C5"/>
    <w:rsid w:val="5ED70A98"/>
    <w:rsid w:val="5ED82D91"/>
    <w:rsid w:val="5EE066E9"/>
    <w:rsid w:val="5F87DCDF"/>
    <w:rsid w:val="6167753F"/>
    <w:rsid w:val="64363D0B"/>
    <w:rsid w:val="691E0DC1"/>
    <w:rsid w:val="69D2D17F"/>
    <w:rsid w:val="6A228218"/>
    <w:rsid w:val="6A7DBD2E"/>
    <w:rsid w:val="6C252431"/>
    <w:rsid w:val="6CB68B3D"/>
    <w:rsid w:val="6D55B9B6"/>
    <w:rsid w:val="6F566BFF"/>
    <w:rsid w:val="6FEAEB19"/>
    <w:rsid w:val="7153BF48"/>
    <w:rsid w:val="720451B4"/>
    <w:rsid w:val="724245DA"/>
    <w:rsid w:val="72715BFC"/>
    <w:rsid w:val="735D8AB4"/>
    <w:rsid w:val="75629704"/>
    <w:rsid w:val="7605A43D"/>
    <w:rsid w:val="772F0DB8"/>
    <w:rsid w:val="775A40E6"/>
    <w:rsid w:val="77AB175E"/>
    <w:rsid w:val="787CEF89"/>
    <w:rsid w:val="789D8076"/>
    <w:rsid w:val="79E43A84"/>
    <w:rsid w:val="7A3C2E4A"/>
    <w:rsid w:val="7B067FB0"/>
    <w:rsid w:val="7BA4CA7A"/>
    <w:rsid w:val="7C3F8081"/>
    <w:rsid w:val="7C54E9F9"/>
    <w:rsid w:val="7ED07A7B"/>
    <w:rsid w:val="7F58AE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1687470A-8461-441A-876A-8427D06C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A5"/>
    <w:pPr>
      <w:spacing w:before="60" w:after="60"/>
    </w:pPr>
    <w:rPr>
      <w:rFonts w:eastAsiaTheme="minorHAnsi" w:cstheme="minorHAnsi"/>
      <w:bCs/>
      <w:szCs w:val="24"/>
    </w:rPr>
  </w:style>
  <w:style w:type="paragraph" w:styleId="Heading1">
    <w:name w:val="heading 1"/>
    <w:basedOn w:val="Normal"/>
    <w:next w:val="Normal"/>
    <w:link w:val="Heading1Char"/>
    <w:uiPriority w:val="9"/>
    <w:qFormat/>
    <w:rsid w:val="001A1C49"/>
    <w:pPr>
      <w:keepNext/>
      <w:keepLines/>
      <w:numPr>
        <w:numId w:val="9"/>
      </w:numPr>
      <w:spacing w:before="480"/>
      <w:outlineLvl w:val="0"/>
    </w:pPr>
    <w:rPr>
      <w:rFonts w:eastAsiaTheme="majorEastAsia"/>
      <w:b/>
      <w:bCs w:val="0"/>
      <w:color w:val="365F91" w:themeColor="accent1" w:themeShade="BF"/>
      <w:sz w:val="28"/>
      <w:szCs w:val="28"/>
    </w:rPr>
  </w:style>
  <w:style w:type="paragraph" w:styleId="Heading2">
    <w:name w:val="heading 2"/>
    <w:basedOn w:val="Normal"/>
    <w:next w:val="Normal"/>
    <w:link w:val="Heading2Char"/>
    <w:uiPriority w:val="9"/>
    <w:unhideWhenUsed/>
    <w:qFormat/>
    <w:rsid w:val="001A1C49"/>
    <w:pPr>
      <w:keepNext/>
      <w:keepLines/>
      <w:numPr>
        <w:ilvl w:val="1"/>
        <w:numId w:val="9"/>
      </w:numPr>
      <w:spacing w:before="240"/>
      <w:outlineLvl w:val="1"/>
    </w:pPr>
    <w:rPr>
      <w:rFonts w:eastAsiaTheme="majorEastAsia"/>
      <w:b/>
      <w:bCs w:val="0"/>
      <w:color w:val="365F91"/>
      <w:sz w:val="24"/>
    </w:rPr>
  </w:style>
  <w:style w:type="paragraph" w:styleId="Heading3">
    <w:name w:val="heading 3"/>
    <w:basedOn w:val="Heading2"/>
    <w:next w:val="Normal"/>
    <w:link w:val="Heading3Char"/>
    <w:uiPriority w:val="9"/>
    <w:unhideWhenUsed/>
    <w:qFormat/>
    <w:rsid w:val="001A1C49"/>
    <w:pPr>
      <w:numPr>
        <w:ilvl w:val="2"/>
      </w:numPr>
      <w:spacing w:before="200"/>
      <w:outlineLvl w:val="2"/>
    </w:pPr>
    <w:rPr>
      <w:rFonts w:cstheme="majorBidi"/>
      <w:i/>
      <w:color w:val="5F497A" w:themeColor="accent4" w:themeShade="BF"/>
    </w:rPr>
  </w:style>
  <w:style w:type="paragraph" w:styleId="Heading4">
    <w:name w:val="heading 4"/>
    <w:basedOn w:val="Normal"/>
    <w:next w:val="Normal"/>
    <w:link w:val="Heading4Char"/>
    <w:uiPriority w:val="9"/>
    <w:unhideWhenUsed/>
    <w:qFormat/>
    <w:rsid w:val="001A1C49"/>
    <w:pPr>
      <w:keepNext/>
      <w:keepLines/>
      <w:numPr>
        <w:ilvl w:val="3"/>
        <w:numId w:val="9"/>
      </w:numPr>
      <w:spacing w:before="200"/>
      <w:outlineLvl w:val="3"/>
    </w:pPr>
    <w:rPr>
      <w:rFonts w:eastAsiaTheme="majorEastAsia"/>
      <w:b/>
      <w:bCs w:val="0"/>
      <w:iCs/>
      <w:color w:val="4F81BD" w:themeColor="accent1"/>
    </w:rPr>
  </w:style>
  <w:style w:type="paragraph" w:styleId="Heading5">
    <w:name w:val="heading 5"/>
    <w:basedOn w:val="Normal"/>
    <w:next w:val="Normal"/>
    <w:link w:val="Heading5Char"/>
    <w:uiPriority w:val="9"/>
    <w:semiHidden/>
    <w:unhideWhenUsed/>
    <w:qFormat/>
    <w:rsid w:val="001A1C49"/>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A1C49"/>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A1C49"/>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A1C4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C4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C49"/>
    <w:rPr>
      <w:rFonts w:ascii="Tahoma" w:hAnsi="Tahoma" w:cs="Tahoma"/>
      <w:sz w:val="16"/>
      <w:szCs w:val="16"/>
    </w:rPr>
  </w:style>
  <w:style w:type="character" w:customStyle="1" w:styleId="BalloonTextChar">
    <w:name w:val="Balloon Text Char"/>
    <w:basedOn w:val="DefaultParagraphFont"/>
    <w:link w:val="BalloonText"/>
    <w:uiPriority w:val="99"/>
    <w:semiHidden/>
    <w:rsid w:val="001A1C49"/>
    <w:rPr>
      <w:rFonts w:ascii="Tahoma" w:eastAsiaTheme="minorHAnsi" w:hAnsi="Tahoma" w:cs="Tahoma"/>
      <w:bCs/>
      <w:sz w:val="16"/>
      <w:szCs w:val="16"/>
    </w:rPr>
  </w:style>
  <w:style w:type="character" w:customStyle="1" w:styleId="Heading1Char">
    <w:name w:val="Heading 1 Char"/>
    <w:basedOn w:val="DefaultParagraphFont"/>
    <w:link w:val="Heading1"/>
    <w:uiPriority w:val="9"/>
    <w:rsid w:val="001A1C49"/>
    <w:rPr>
      <w:rFonts w:eastAsiaTheme="majorEastAsia" w:cstheme="minorHAnsi"/>
      <w:b/>
      <w:color w:val="365F91" w:themeColor="accent1" w:themeShade="BF"/>
      <w:sz w:val="28"/>
      <w:szCs w:val="28"/>
    </w:rPr>
  </w:style>
  <w:style w:type="paragraph" w:styleId="Title">
    <w:name w:val="Title"/>
    <w:basedOn w:val="Normal"/>
    <w:next w:val="Normal"/>
    <w:link w:val="TitleChar"/>
    <w:uiPriority w:val="10"/>
    <w:qFormat/>
    <w:rsid w:val="001A1C49"/>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C49"/>
    <w:rPr>
      <w:rFonts w:asciiTheme="majorHAnsi" w:eastAsiaTheme="majorEastAsia" w:hAnsiTheme="majorHAnsi" w:cstheme="majorBidi"/>
      <w:bCs/>
      <w:color w:val="17365D" w:themeColor="text2" w:themeShade="BF"/>
      <w:spacing w:val="5"/>
      <w:kern w:val="28"/>
      <w:sz w:val="52"/>
      <w:szCs w:val="52"/>
    </w:rPr>
  </w:style>
  <w:style w:type="paragraph" w:styleId="Header">
    <w:name w:val="header"/>
    <w:basedOn w:val="Normal"/>
    <w:link w:val="HeaderChar"/>
    <w:uiPriority w:val="99"/>
    <w:unhideWhenUsed/>
    <w:rsid w:val="001A1C49"/>
    <w:pPr>
      <w:tabs>
        <w:tab w:val="center" w:pos="4680"/>
        <w:tab w:val="right" w:pos="9360"/>
      </w:tabs>
    </w:pPr>
  </w:style>
  <w:style w:type="character" w:customStyle="1" w:styleId="HeaderChar">
    <w:name w:val="Header Char"/>
    <w:basedOn w:val="DefaultParagraphFont"/>
    <w:link w:val="Header"/>
    <w:uiPriority w:val="99"/>
    <w:rsid w:val="001A1C49"/>
    <w:rPr>
      <w:rFonts w:eastAsiaTheme="minorHAnsi" w:cstheme="minorHAnsi"/>
      <w:bCs/>
      <w:sz w:val="20"/>
      <w:szCs w:val="24"/>
    </w:rPr>
  </w:style>
  <w:style w:type="paragraph" w:styleId="Footer">
    <w:name w:val="footer"/>
    <w:basedOn w:val="Normal"/>
    <w:link w:val="FooterChar"/>
    <w:uiPriority w:val="99"/>
    <w:unhideWhenUsed/>
    <w:rsid w:val="001A1C49"/>
    <w:pPr>
      <w:tabs>
        <w:tab w:val="center" w:pos="4680"/>
        <w:tab w:val="right" w:pos="9360"/>
      </w:tabs>
    </w:pPr>
  </w:style>
  <w:style w:type="character" w:customStyle="1" w:styleId="FooterChar">
    <w:name w:val="Footer Char"/>
    <w:basedOn w:val="DefaultParagraphFont"/>
    <w:link w:val="Footer"/>
    <w:uiPriority w:val="99"/>
    <w:rsid w:val="001A1C49"/>
    <w:rPr>
      <w:rFonts w:eastAsiaTheme="minorHAnsi" w:cstheme="minorHAnsi"/>
      <w:bCs/>
      <w:sz w:val="20"/>
      <w:szCs w:val="24"/>
    </w:rPr>
  </w:style>
  <w:style w:type="paragraph" w:styleId="NoSpacing">
    <w:name w:val="No Spacing"/>
    <w:link w:val="NoSpacingChar"/>
    <w:uiPriority w:val="1"/>
    <w:qFormat/>
    <w:rsid w:val="001A1C49"/>
    <w:pPr>
      <w:spacing w:after="0"/>
    </w:pPr>
    <w:rPr>
      <w:rFonts w:eastAsiaTheme="minorEastAsia"/>
      <w:lang w:eastAsia="ja-JP"/>
    </w:rPr>
  </w:style>
  <w:style w:type="character" w:customStyle="1" w:styleId="NoSpacingChar">
    <w:name w:val="No Spacing Char"/>
    <w:basedOn w:val="DefaultParagraphFont"/>
    <w:link w:val="NoSpacing"/>
    <w:uiPriority w:val="1"/>
    <w:rsid w:val="001A1C49"/>
    <w:rPr>
      <w:rFonts w:eastAsiaTheme="minorEastAsia"/>
      <w:lang w:eastAsia="ja-JP"/>
    </w:rPr>
  </w:style>
  <w:style w:type="paragraph" w:styleId="TOCHeading">
    <w:name w:val="TOC Heading"/>
    <w:basedOn w:val="Heading1"/>
    <w:next w:val="Normal"/>
    <w:uiPriority w:val="39"/>
    <w:unhideWhenUsed/>
    <w:qFormat/>
    <w:rsid w:val="001A1C49"/>
    <w:pPr>
      <w:spacing w:line="276" w:lineRule="auto"/>
      <w:outlineLvl w:val="9"/>
    </w:pPr>
    <w:rPr>
      <w:lang w:eastAsia="ja-JP"/>
    </w:rPr>
  </w:style>
  <w:style w:type="paragraph" w:styleId="TOC1">
    <w:name w:val="toc 1"/>
    <w:basedOn w:val="Normal"/>
    <w:next w:val="Normal"/>
    <w:autoRedefine/>
    <w:uiPriority w:val="39"/>
    <w:unhideWhenUsed/>
    <w:qFormat/>
    <w:rsid w:val="003F61D3"/>
    <w:pPr>
      <w:tabs>
        <w:tab w:val="left" w:pos="480"/>
        <w:tab w:val="right" w:leader="dot" w:pos="9350"/>
      </w:tabs>
      <w:spacing w:after="100"/>
    </w:pPr>
  </w:style>
  <w:style w:type="character" w:styleId="Hyperlink">
    <w:name w:val="Hyperlink"/>
    <w:basedOn w:val="DefaultParagraphFont"/>
    <w:uiPriority w:val="99"/>
    <w:unhideWhenUsed/>
    <w:rsid w:val="001A1C49"/>
    <w:rPr>
      <w:color w:val="0000FF" w:themeColor="hyperlink"/>
      <w:u w:val="single"/>
    </w:rPr>
  </w:style>
  <w:style w:type="character" w:customStyle="1" w:styleId="Heading4Char">
    <w:name w:val="Heading 4 Char"/>
    <w:basedOn w:val="DefaultParagraphFont"/>
    <w:link w:val="Heading4"/>
    <w:uiPriority w:val="9"/>
    <w:rsid w:val="001A1C49"/>
    <w:rPr>
      <w:rFonts w:eastAsiaTheme="majorEastAsia" w:cstheme="minorHAnsi"/>
      <w:b/>
      <w:iCs/>
      <w:color w:val="4F81BD" w:themeColor="accent1"/>
      <w:sz w:val="20"/>
      <w:szCs w:val="24"/>
    </w:rPr>
  </w:style>
  <w:style w:type="paragraph" w:styleId="ListParagraph">
    <w:name w:val="List Paragraph"/>
    <w:basedOn w:val="Normal"/>
    <w:link w:val="ListParagraphChar"/>
    <w:uiPriority w:val="34"/>
    <w:qFormat/>
    <w:rsid w:val="001A1C49"/>
    <w:pPr>
      <w:ind w:left="720"/>
    </w:pPr>
  </w:style>
  <w:style w:type="character" w:customStyle="1" w:styleId="Heading3Char">
    <w:name w:val="Heading 3 Char"/>
    <w:basedOn w:val="DefaultParagraphFont"/>
    <w:link w:val="Heading3"/>
    <w:uiPriority w:val="9"/>
    <w:rsid w:val="001A1C49"/>
    <w:rPr>
      <w:rFonts w:eastAsiaTheme="majorEastAsia" w:cstheme="majorBidi"/>
      <w:b/>
      <w:i/>
      <w:color w:val="5F497A" w:themeColor="accent4" w:themeShade="BF"/>
      <w:sz w:val="24"/>
      <w:szCs w:val="24"/>
    </w:rPr>
  </w:style>
  <w:style w:type="paragraph" w:styleId="TOC3">
    <w:name w:val="toc 3"/>
    <w:basedOn w:val="Normal"/>
    <w:next w:val="Normal"/>
    <w:autoRedefine/>
    <w:uiPriority w:val="39"/>
    <w:unhideWhenUsed/>
    <w:qFormat/>
    <w:rsid w:val="001A1C49"/>
    <w:pPr>
      <w:spacing w:after="100"/>
      <w:ind w:left="480"/>
    </w:pPr>
  </w:style>
  <w:style w:type="character" w:customStyle="1" w:styleId="Heading2Char">
    <w:name w:val="Heading 2 Char"/>
    <w:basedOn w:val="DefaultParagraphFont"/>
    <w:link w:val="Heading2"/>
    <w:uiPriority w:val="9"/>
    <w:rsid w:val="001A1C49"/>
    <w:rPr>
      <w:rFonts w:eastAsiaTheme="majorEastAsia" w:cstheme="minorHAnsi"/>
      <w:b/>
      <w:color w:val="365F91"/>
      <w:sz w:val="24"/>
      <w:szCs w:val="24"/>
    </w:rPr>
  </w:style>
  <w:style w:type="paragraph" w:customStyle="1" w:styleId="Default">
    <w:name w:val="Default"/>
    <w:rsid w:val="001A1C49"/>
    <w:pPr>
      <w:autoSpaceDE w:val="0"/>
      <w:autoSpaceDN w:val="0"/>
      <w:adjustRightInd w:val="0"/>
      <w:spacing w:after="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1A1C49"/>
    <w:rPr>
      <w:sz w:val="16"/>
      <w:szCs w:val="16"/>
    </w:rPr>
  </w:style>
  <w:style w:type="paragraph" w:styleId="CommentText">
    <w:name w:val="annotation text"/>
    <w:basedOn w:val="Normal"/>
    <w:link w:val="CommentTextChar"/>
    <w:uiPriority w:val="99"/>
    <w:semiHidden/>
    <w:unhideWhenUsed/>
    <w:rsid w:val="001A1C49"/>
    <w:rPr>
      <w:szCs w:val="20"/>
    </w:rPr>
  </w:style>
  <w:style w:type="character" w:customStyle="1" w:styleId="CommentTextChar">
    <w:name w:val="Comment Text Char"/>
    <w:basedOn w:val="DefaultParagraphFont"/>
    <w:link w:val="CommentText"/>
    <w:uiPriority w:val="99"/>
    <w:semiHidden/>
    <w:rsid w:val="001A1C49"/>
    <w:rPr>
      <w:rFonts w:eastAsiaTheme="minorHAnsi" w:cstheme="minorHAnsi"/>
      <w:bCs/>
      <w:sz w:val="20"/>
      <w:szCs w:val="20"/>
    </w:rPr>
  </w:style>
  <w:style w:type="paragraph" w:styleId="CommentSubject">
    <w:name w:val="annotation subject"/>
    <w:basedOn w:val="CommentText"/>
    <w:next w:val="CommentText"/>
    <w:link w:val="CommentSubjectChar"/>
    <w:uiPriority w:val="99"/>
    <w:semiHidden/>
    <w:unhideWhenUsed/>
    <w:rsid w:val="001A1C49"/>
    <w:rPr>
      <w:b/>
      <w:bCs w:val="0"/>
    </w:rPr>
  </w:style>
  <w:style w:type="character" w:customStyle="1" w:styleId="CommentSubjectChar">
    <w:name w:val="Comment Subject Char"/>
    <w:basedOn w:val="CommentTextChar"/>
    <w:link w:val="CommentSubject"/>
    <w:uiPriority w:val="99"/>
    <w:semiHidden/>
    <w:rsid w:val="001A1C49"/>
    <w:rPr>
      <w:rFonts w:eastAsiaTheme="minorHAnsi" w:cstheme="minorHAnsi"/>
      <w:b/>
      <w:bCs w:val="0"/>
      <w:sz w:val="20"/>
      <w:szCs w:val="20"/>
    </w:rPr>
  </w:style>
  <w:style w:type="paragraph" w:styleId="TOC2">
    <w:name w:val="toc 2"/>
    <w:basedOn w:val="Normal"/>
    <w:next w:val="Normal"/>
    <w:autoRedefine/>
    <w:uiPriority w:val="39"/>
    <w:unhideWhenUsed/>
    <w:rsid w:val="001A1C49"/>
    <w:pPr>
      <w:tabs>
        <w:tab w:val="right" w:leader="dot" w:pos="9350"/>
      </w:tabs>
      <w:spacing w:after="100"/>
      <w:ind w:left="240"/>
    </w:pPr>
  </w:style>
  <w:style w:type="paragraph" w:styleId="HTMLPreformatted">
    <w:name w:val="HTML Preformatted"/>
    <w:basedOn w:val="Normal"/>
    <w:link w:val="HTMLPreformattedChar"/>
    <w:uiPriority w:val="99"/>
    <w:semiHidden/>
    <w:unhideWhenUsed/>
    <w:rsid w:val="003E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E6362"/>
    <w:rPr>
      <w:rFonts w:ascii="Courier New" w:hAnsi="Courier New" w:cs="Courier New"/>
      <w:sz w:val="20"/>
      <w:szCs w:val="20"/>
    </w:rPr>
  </w:style>
  <w:style w:type="character" w:styleId="Strong">
    <w:name w:val="Strong"/>
    <w:basedOn w:val="DefaultParagraphFont"/>
    <w:uiPriority w:val="22"/>
    <w:qFormat/>
    <w:rsid w:val="00F53C04"/>
    <w:rPr>
      <w:b/>
      <w:bCs/>
    </w:rPr>
  </w:style>
  <w:style w:type="character" w:styleId="FollowedHyperlink">
    <w:name w:val="FollowedHyperlink"/>
    <w:basedOn w:val="DefaultParagraphFont"/>
    <w:uiPriority w:val="99"/>
    <w:semiHidden/>
    <w:unhideWhenUsed/>
    <w:rsid w:val="001A1C49"/>
    <w:rPr>
      <w:color w:val="800080" w:themeColor="followedHyperlink"/>
      <w:u w:val="single"/>
    </w:rPr>
  </w:style>
  <w:style w:type="character" w:styleId="UnresolvedMention">
    <w:name w:val="Unresolved Mention"/>
    <w:basedOn w:val="DefaultParagraphFont"/>
    <w:uiPriority w:val="99"/>
    <w:semiHidden/>
    <w:unhideWhenUsed/>
    <w:rsid w:val="001A1C49"/>
    <w:rPr>
      <w:color w:val="808080"/>
      <w:shd w:val="clear" w:color="auto" w:fill="E6E6E6"/>
    </w:rPr>
  </w:style>
  <w:style w:type="paragraph" w:styleId="FootnoteText">
    <w:name w:val="footnote text"/>
    <w:basedOn w:val="Normal"/>
    <w:link w:val="FootnoteTextChar"/>
    <w:uiPriority w:val="99"/>
    <w:semiHidden/>
    <w:unhideWhenUsed/>
    <w:rsid w:val="002E2EB6"/>
    <w:rPr>
      <w:szCs w:val="20"/>
    </w:rPr>
  </w:style>
  <w:style w:type="character" w:customStyle="1" w:styleId="FootnoteTextChar">
    <w:name w:val="Footnote Text Char"/>
    <w:basedOn w:val="DefaultParagraphFont"/>
    <w:link w:val="FootnoteText"/>
    <w:uiPriority w:val="99"/>
    <w:semiHidden/>
    <w:rsid w:val="002E2EB6"/>
    <w:rPr>
      <w:rFonts w:cs="Times New Roman"/>
      <w:sz w:val="20"/>
      <w:szCs w:val="20"/>
    </w:rPr>
  </w:style>
  <w:style w:type="character" w:styleId="FootnoteReference">
    <w:name w:val="footnote reference"/>
    <w:basedOn w:val="DefaultParagraphFont"/>
    <w:uiPriority w:val="99"/>
    <w:semiHidden/>
    <w:unhideWhenUsed/>
    <w:rsid w:val="002E2EB6"/>
    <w:rPr>
      <w:vertAlign w:val="superscript"/>
    </w:rPr>
  </w:style>
  <w:style w:type="paragraph" w:styleId="Revision">
    <w:name w:val="Revision"/>
    <w:hidden/>
    <w:uiPriority w:val="99"/>
    <w:semiHidden/>
    <w:rsid w:val="001A1C49"/>
    <w:pPr>
      <w:spacing w:after="0"/>
    </w:pPr>
    <w:rPr>
      <w:rFonts w:cs="Times New Roman"/>
      <w:szCs w:val="24"/>
    </w:rPr>
  </w:style>
  <w:style w:type="paragraph" w:styleId="NormalWeb">
    <w:name w:val="Normal (Web)"/>
    <w:basedOn w:val="Normal"/>
    <w:uiPriority w:val="99"/>
    <w:unhideWhenUsed/>
    <w:rsid w:val="001A1C49"/>
    <w:pPr>
      <w:spacing w:before="100" w:beforeAutospacing="1" w:after="100" w:afterAutospacing="1"/>
    </w:pPr>
    <w:rPr>
      <w:rFonts w:ascii="Times New Roman" w:hAnsi="Times New Roman"/>
      <w:sz w:val="24"/>
    </w:rPr>
  </w:style>
  <w:style w:type="character" w:customStyle="1" w:styleId="reportname">
    <w:name w:val="reportname"/>
    <w:basedOn w:val="DefaultParagraphFont"/>
    <w:rsid w:val="00627EA9"/>
  </w:style>
  <w:style w:type="character" w:customStyle="1" w:styleId="Heading5Char">
    <w:name w:val="Heading 5 Char"/>
    <w:basedOn w:val="DefaultParagraphFont"/>
    <w:link w:val="Heading5"/>
    <w:uiPriority w:val="9"/>
    <w:semiHidden/>
    <w:rsid w:val="001A1C49"/>
    <w:rPr>
      <w:rFonts w:asciiTheme="majorHAnsi" w:eastAsiaTheme="majorEastAsia" w:hAnsiTheme="majorHAnsi" w:cstheme="majorBidi"/>
      <w:bCs/>
      <w:color w:val="365F91" w:themeColor="accent1" w:themeShade="BF"/>
      <w:sz w:val="20"/>
      <w:szCs w:val="24"/>
    </w:rPr>
  </w:style>
  <w:style w:type="character" w:customStyle="1" w:styleId="Heading6Char">
    <w:name w:val="Heading 6 Char"/>
    <w:basedOn w:val="DefaultParagraphFont"/>
    <w:link w:val="Heading6"/>
    <w:uiPriority w:val="9"/>
    <w:semiHidden/>
    <w:rsid w:val="001A1C49"/>
    <w:rPr>
      <w:rFonts w:asciiTheme="majorHAnsi" w:eastAsiaTheme="majorEastAsia" w:hAnsiTheme="majorHAnsi" w:cstheme="majorBidi"/>
      <w:bCs/>
      <w:color w:val="243F60" w:themeColor="accent1" w:themeShade="7F"/>
      <w:sz w:val="20"/>
      <w:szCs w:val="24"/>
    </w:rPr>
  </w:style>
  <w:style w:type="character" w:customStyle="1" w:styleId="Heading7Char">
    <w:name w:val="Heading 7 Char"/>
    <w:basedOn w:val="DefaultParagraphFont"/>
    <w:link w:val="Heading7"/>
    <w:uiPriority w:val="9"/>
    <w:semiHidden/>
    <w:rsid w:val="001A1C49"/>
    <w:rPr>
      <w:rFonts w:asciiTheme="majorHAnsi" w:eastAsiaTheme="majorEastAsia" w:hAnsiTheme="majorHAnsi" w:cstheme="majorBidi"/>
      <w:bCs/>
      <w:i/>
      <w:iCs/>
      <w:color w:val="243F60" w:themeColor="accent1" w:themeShade="7F"/>
      <w:sz w:val="20"/>
      <w:szCs w:val="24"/>
    </w:rPr>
  </w:style>
  <w:style w:type="character" w:customStyle="1" w:styleId="Heading8Char">
    <w:name w:val="Heading 8 Char"/>
    <w:basedOn w:val="DefaultParagraphFont"/>
    <w:link w:val="Heading8"/>
    <w:uiPriority w:val="9"/>
    <w:semiHidden/>
    <w:rsid w:val="001A1C49"/>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1A1C49"/>
    <w:rPr>
      <w:rFonts w:asciiTheme="majorHAnsi" w:eastAsiaTheme="majorEastAsia" w:hAnsiTheme="majorHAnsi" w:cstheme="majorBidi"/>
      <w:bCs/>
      <w:i/>
      <w:iCs/>
      <w:color w:val="272727" w:themeColor="text1" w:themeTint="D8"/>
      <w:sz w:val="21"/>
      <w:szCs w:val="21"/>
    </w:rPr>
  </w:style>
  <w:style w:type="character" w:customStyle="1" w:styleId="SC14127048">
    <w:name w:val="SC.14.127048"/>
    <w:uiPriority w:val="99"/>
    <w:rsid w:val="001A1C49"/>
    <w:rPr>
      <w:rFonts w:cs="GNCHA A+ Minion"/>
      <w:i/>
      <w:iCs/>
      <w:color w:val="000000"/>
    </w:rPr>
  </w:style>
  <w:style w:type="character" w:customStyle="1" w:styleId="SC14126991">
    <w:name w:val="SC.14.126991"/>
    <w:uiPriority w:val="99"/>
    <w:rsid w:val="001A1C49"/>
    <w:rPr>
      <w:rFonts w:ascii="GNCIH D+ Zapf Dingbats" w:eastAsia="GNCIH D+ Zapf Dingbats" w:cs="GNCIH D+ Zapf Dingbats"/>
      <w:color w:val="000000"/>
      <w:sz w:val="20"/>
      <w:szCs w:val="20"/>
    </w:rPr>
  </w:style>
  <w:style w:type="character" w:customStyle="1" w:styleId="SC7315398">
    <w:name w:val="SC.7.315398"/>
    <w:uiPriority w:val="99"/>
    <w:rsid w:val="001A1C49"/>
    <w:rPr>
      <w:rFonts w:cs="GNCHA A+ Minion"/>
      <w:color w:val="000000"/>
    </w:rPr>
  </w:style>
  <w:style w:type="character" w:customStyle="1" w:styleId="SC5127048">
    <w:name w:val="SC.5.127048"/>
    <w:uiPriority w:val="99"/>
    <w:rsid w:val="001A1C49"/>
    <w:rPr>
      <w:rFonts w:ascii="GNCHA A+ Minion" w:hAnsi="GNCHA A+ Minion" w:cs="GNCHA A+ Minion"/>
      <w:color w:val="000000"/>
    </w:rPr>
  </w:style>
  <w:style w:type="table" w:styleId="TableGrid">
    <w:name w:val="Table Grid"/>
    <w:basedOn w:val="TableNormal"/>
    <w:uiPriority w:val="59"/>
    <w:rsid w:val="001A1C49"/>
    <w:pPr>
      <w:spacing w:after="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6114694">
    <w:name w:val="SC.6.114694"/>
    <w:uiPriority w:val="99"/>
    <w:rsid w:val="001A1C49"/>
    <w:rPr>
      <w:rFonts w:cs="GNCHA A+ Minion"/>
      <w:color w:val="000000"/>
    </w:rPr>
  </w:style>
  <w:style w:type="character" w:customStyle="1" w:styleId="SC12127048">
    <w:name w:val="SC.12.127048"/>
    <w:uiPriority w:val="99"/>
    <w:rsid w:val="001A1C49"/>
    <w:rPr>
      <w:rFonts w:cs="GNCHA A+ Minion"/>
      <w:color w:val="000000"/>
    </w:rPr>
  </w:style>
  <w:style w:type="paragraph" w:styleId="TOC4">
    <w:name w:val="toc 4"/>
    <w:basedOn w:val="Normal"/>
    <w:next w:val="Normal"/>
    <w:autoRedefine/>
    <w:uiPriority w:val="39"/>
    <w:unhideWhenUsed/>
    <w:rsid w:val="001A1C49"/>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1A1C49"/>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1A1C49"/>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1A1C49"/>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1A1C49"/>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1A1C49"/>
    <w:pPr>
      <w:spacing w:after="100" w:line="259" w:lineRule="auto"/>
      <w:ind w:left="1760"/>
    </w:pPr>
    <w:rPr>
      <w:rFonts w:eastAsiaTheme="minorEastAsia" w:cstheme="minorBidi"/>
      <w:szCs w:val="22"/>
    </w:rPr>
  </w:style>
  <w:style w:type="character" w:customStyle="1" w:styleId="sc73153980">
    <w:name w:val="sc7315398"/>
    <w:basedOn w:val="DefaultParagraphFont"/>
    <w:rsid w:val="001A1C49"/>
  </w:style>
  <w:style w:type="character" w:customStyle="1" w:styleId="sc14258051">
    <w:name w:val="sc14258051"/>
    <w:basedOn w:val="DefaultParagraphFont"/>
    <w:rsid w:val="001A1C49"/>
  </w:style>
  <w:style w:type="character" w:styleId="Mention">
    <w:name w:val="Mention"/>
    <w:basedOn w:val="DefaultParagraphFont"/>
    <w:uiPriority w:val="99"/>
    <w:semiHidden/>
    <w:unhideWhenUsed/>
    <w:rsid w:val="001A1C49"/>
    <w:rPr>
      <w:color w:val="2B579A"/>
      <w:shd w:val="clear" w:color="auto" w:fill="E6E6E6"/>
    </w:rPr>
  </w:style>
  <w:style w:type="paragraph" w:customStyle="1" w:styleId="TableHeader">
    <w:name w:val="TableHeader"/>
    <w:basedOn w:val="Normal"/>
    <w:link w:val="TableHeaderChar"/>
    <w:qFormat/>
    <w:rsid w:val="001A1C49"/>
    <w:rPr>
      <w:b/>
      <w:bCs w:val="0"/>
      <w:color w:val="FFFFFF" w:themeColor="background1"/>
    </w:rPr>
  </w:style>
  <w:style w:type="character" w:customStyle="1" w:styleId="TableHeaderChar">
    <w:name w:val="TableHeader Char"/>
    <w:basedOn w:val="DefaultParagraphFont"/>
    <w:link w:val="TableHeader"/>
    <w:rsid w:val="001A1C49"/>
    <w:rPr>
      <w:rFonts w:eastAsiaTheme="minorHAnsi" w:cstheme="minorHAnsi"/>
      <w:b/>
      <w:color w:val="FFFFFF" w:themeColor="background1"/>
      <w:sz w:val="20"/>
      <w:szCs w:val="24"/>
    </w:rPr>
  </w:style>
  <w:style w:type="paragraph" w:customStyle="1" w:styleId="TableEntry">
    <w:name w:val="TableEntry"/>
    <w:basedOn w:val="Normal"/>
    <w:link w:val="TableEntryChar"/>
    <w:qFormat/>
    <w:rsid w:val="001A1C49"/>
    <w:rPr>
      <w:b/>
      <w:bCs w:val="0"/>
      <w:color w:val="4F81BD"/>
      <w:szCs w:val="22"/>
    </w:rPr>
  </w:style>
  <w:style w:type="character" w:customStyle="1" w:styleId="TableEntryChar">
    <w:name w:val="TableEntry Char"/>
    <w:basedOn w:val="DefaultParagraphFont"/>
    <w:link w:val="TableEntry"/>
    <w:rsid w:val="001A1C49"/>
    <w:rPr>
      <w:rFonts w:eastAsiaTheme="minorHAnsi" w:cstheme="minorHAnsi"/>
      <w:b/>
      <w:color w:val="4F81BD"/>
      <w:sz w:val="20"/>
    </w:rPr>
  </w:style>
  <w:style w:type="paragraph" w:styleId="Caption">
    <w:name w:val="caption"/>
    <w:basedOn w:val="Normal"/>
    <w:next w:val="Normal"/>
    <w:uiPriority w:val="35"/>
    <w:unhideWhenUsed/>
    <w:qFormat/>
    <w:rsid w:val="001A1C49"/>
    <w:pPr>
      <w:spacing w:before="120" w:after="200"/>
      <w:jc w:val="center"/>
    </w:pPr>
    <w:rPr>
      <w:i/>
      <w:iCs/>
      <w:sz w:val="18"/>
      <w:szCs w:val="18"/>
    </w:rPr>
  </w:style>
  <w:style w:type="paragraph" w:customStyle="1" w:styleId="TableList">
    <w:name w:val="TableList"/>
    <w:basedOn w:val="ListParagraph"/>
    <w:link w:val="TableListChar"/>
    <w:qFormat/>
    <w:rsid w:val="001A1C49"/>
    <w:pPr>
      <w:numPr>
        <w:numId w:val="10"/>
      </w:numPr>
      <w:ind w:left="284" w:hanging="284"/>
    </w:pPr>
  </w:style>
  <w:style w:type="character" w:customStyle="1" w:styleId="ListParagraphChar">
    <w:name w:val="List Paragraph Char"/>
    <w:basedOn w:val="DefaultParagraphFont"/>
    <w:link w:val="ListParagraph"/>
    <w:uiPriority w:val="34"/>
    <w:rsid w:val="001A1C49"/>
    <w:rPr>
      <w:rFonts w:eastAsiaTheme="minorHAnsi" w:cstheme="minorHAnsi"/>
      <w:bCs/>
      <w:sz w:val="20"/>
      <w:szCs w:val="24"/>
    </w:rPr>
  </w:style>
  <w:style w:type="character" w:customStyle="1" w:styleId="TableListChar">
    <w:name w:val="TableList Char"/>
    <w:basedOn w:val="ListParagraphChar"/>
    <w:link w:val="TableList"/>
    <w:rsid w:val="001A1C49"/>
    <w:rPr>
      <w:rFonts w:eastAsiaTheme="minorHAnsi" w:cstheme="minorHAnsi"/>
      <w:bCs/>
      <w:sz w:val="20"/>
      <w:szCs w:val="24"/>
    </w:rPr>
  </w:style>
  <w:style w:type="paragraph" w:customStyle="1" w:styleId="paragraph">
    <w:name w:val="paragraph"/>
    <w:basedOn w:val="Normal"/>
    <w:rsid w:val="002B10B6"/>
    <w:pPr>
      <w:spacing w:before="100" w:beforeAutospacing="1" w:after="100" w:afterAutospacing="1"/>
    </w:pPr>
    <w:rPr>
      <w:rFonts w:ascii="Times New Roman" w:eastAsia="Times New Roman" w:hAnsi="Times New Roman" w:cs="Times New Roman"/>
      <w:bCs w:val="0"/>
      <w:sz w:val="24"/>
    </w:rPr>
  </w:style>
  <w:style w:type="character" w:customStyle="1" w:styleId="normaltextrun">
    <w:name w:val="normaltextrun"/>
    <w:basedOn w:val="DefaultParagraphFont"/>
    <w:rsid w:val="002B10B6"/>
  </w:style>
  <w:style w:type="character" w:customStyle="1" w:styleId="eop">
    <w:name w:val="eop"/>
    <w:basedOn w:val="DefaultParagraphFont"/>
    <w:rsid w:val="002B1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00576">
      <w:bodyDiv w:val="1"/>
      <w:marLeft w:val="0"/>
      <w:marRight w:val="0"/>
      <w:marTop w:val="0"/>
      <w:marBottom w:val="0"/>
      <w:divBdr>
        <w:top w:val="none" w:sz="0" w:space="0" w:color="auto"/>
        <w:left w:val="none" w:sz="0" w:space="0" w:color="auto"/>
        <w:bottom w:val="none" w:sz="0" w:space="0" w:color="auto"/>
        <w:right w:val="none" w:sz="0" w:space="0" w:color="auto"/>
      </w:divBdr>
    </w:div>
    <w:div w:id="294915991">
      <w:bodyDiv w:val="1"/>
      <w:marLeft w:val="0"/>
      <w:marRight w:val="0"/>
      <w:marTop w:val="0"/>
      <w:marBottom w:val="0"/>
      <w:divBdr>
        <w:top w:val="none" w:sz="0" w:space="0" w:color="auto"/>
        <w:left w:val="none" w:sz="0" w:space="0" w:color="auto"/>
        <w:bottom w:val="none" w:sz="0" w:space="0" w:color="auto"/>
        <w:right w:val="none" w:sz="0" w:space="0" w:color="auto"/>
      </w:divBdr>
    </w:div>
    <w:div w:id="342512633">
      <w:bodyDiv w:val="1"/>
      <w:marLeft w:val="0"/>
      <w:marRight w:val="0"/>
      <w:marTop w:val="0"/>
      <w:marBottom w:val="0"/>
      <w:divBdr>
        <w:top w:val="none" w:sz="0" w:space="0" w:color="auto"/>
        <w:left w:val="none" w:sz="0" w:space="0" w:color="auto"/>
        <w:bottom w:val="none" w:sz="0" w:space="0" w:color="auto"/>
        <w:right w:val="none" w:sz="0" w:space="0" w:color="auto"/>
      </w:divBdr>
    </w:div>
    <w:div w:id="48886391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16967521">
          <w:marLeft w:val="0"/>
          <w:marRight w:val="0"/>
          <w:marTop w:val="0"/>
          <w:marBottom w:val="0"/>
          <w:divBdr>
            <w:top w:val="none" w:sz="0" w:space="0" w:color="auto"/>
            <w:left w:val="none" w:sz="0" w:space="0" w:color="auto"/>
            <w:bottom w:val="none" w:sz="0" w:space="0" w:color="auto"/>
            <w:right w:val="none" w:sz="0" w:space="0" w:color="auto"/>
          </w:divBdr>
        </w:div>
      </w:divsChild>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84564754">
      <w:bodyDiv w:val="1"/>
      <w:marLeft w:val="0"/>
      <w:marRight w:val="0"/>
      <w:marTop w:val="0"/>
      <w:marBottom w:val="0"/>
      <w:divBdr>
        <w:top w:val="none" w:sz="0" w:space="0" w:color="auto"/>
        <w:left w:val="none" w:sz="0" w:space="0" w:color="auto"/>
        <w:bottom w:val="none" w:sz="0" w:space="0" w:color="auto"/>
        <w:right w:val="none" w:sz="0" w:space="0" w:color="auto"/>
      </w:divBdr>
    </w:div>
    <w:div w:id="884947219">
      <w:bodyDiv w:val="1"/>
      <w:marLeft w:val="0"/>
      <w:marRight w:val="0"/>
      <w:marTop w:val="0"/>
      <w:marBottom w:val="0"/>
      <w:divBdr>
        <w:top w:val="none" w:sz="0" w:space="0" w:color="auto"/>
        <w:left w:val="none" w:sz="0" w:space="0" w:color="auto"/>
        <w:bottom w:val="none" w:sz="0" w:space="0" w:color="auto"/>
        <w:right w:val="none" w:sz="0" w:space="0" w:color="auto"/>
      </w:divBdr>
    </w:div>
    <w:div w:id="886181843">
      <w:bodyDiv w:val="1"/>
      <w:marLeft w:val="0"/>
      <w:marRight w:val="0"/>
      <w:marTop w:val="0"/>
      <w:marBottom w:val="0"/>
      <w:divBdr>
        <w:top w:val="none" w:sz="0" w:space="0" w:color="auto"/>
        <w:left w:val="none" w:sz="0" w:space="0" w:color="auto"/>
        <w:bottom w:val="none" w:sz="0" w:space="0" w:color="auto"/>
        <w:right w:val="none" w:sz="0" w:space="0" w:color="auto"/>
      </w:divBdr>
    </w:div>
    <w:div w:id="939947581">
      <w:bodyDiv w:val="1"/>
      <w:marLeft w:val="0"/>
      <w:marRight w:val="0"/>
      <w:marTop w:val="0"/>
      <w:marBottom w:val="0"/>
      <w:divBdr>
        <w:top w:val="none" w:sz="0" w:space="0" w:color="auto"/>
        <w:left w:val="none" w:sz="0" w:space="0" w:color="auto"/>
        <w:bottom w:val="none" w:sz="0" w:space="0" w:color="auto"/>
        <w:right w:val="none" w:sz="0" w:space="0" w:color="auto"/>
      </w:divBdr>
      <w:divsChild>
        <w:div w:id="908614005">
          <w:marLeft w:val="0"/>
          <w:marRight w:val="0"/>
          <w:marTop w:val="0"/>
          <w:marBottom w:val="0"/>
          <w:divBdr>
            <w:top w:val="none" w:sz="0" w:space="0" w:color="auto"/>
            <w:left w:val="none" w:sz="0" w:space="0" w:color="auto"/>
            <w:bottom w:val="none" w:sz="0" w:space="0" w:color="auto"/>
            <w:right w:val="none" w:sz="0" w:space="0" w:color="auto"/>
          </w:divBdr>
          <w:divsChild>
            <w:div w:id="1177967227">
              <w:marLeft w:val="0"/>
              <w:marRight w:val="0"/>
              <w:marTop w:val="0"/>
              <w:marBottom w:val="0"/>
              <w:divBdr>
                <w:top w:val="none" w:sz="0" w:space="0" w:color="auto"/>
                <w:left w:val="none" w:sz="0" w:space="0" w:color="auto"/>
                <w:bottom w:val="none" w:sz="0" w:space="0" w:color="auto"/>
                <w:right w:val="none" w:sz="0" w:space="0" w:color="auto"/>
              </w:divBdr>
            </w:div>
          </w:divsChild>
        </w:div>
        <w:div w:id="2141612448">
          <w:marLeft w:val="0"/>
          <w:marRight w:val="0"/>
          <w:marTop w:val="0"/>
          <w:marBottom w:val="0"/>
          <w:divBdr>
            <w:top w:val="none" w:sz="0" w:space="0" w:color="auto"/>
            <w:left w:val="none" w:sz="0" w:space="0" w:color="auto"/>
            <w:bottom w:val="none" w:sz="0" w:space="0" w:color="auto"/>
            <w:right w:val="none" w:sz="0" w:space="0" w:color="auto"/>
          </w:divBdr>
        </w:div>
      </w:divsChild>
    </w:div>
    <w:div w:id="994338336">
      <w:bodyDiv w:val="1"/>
      <w:marLeft w:val="0"/>
      <w:marRight w:val="0"/>
      <w:marTop w:val="0"/>
      <w:marBottom w:val="0"/>
      <w:divBdr>
        <w:top w:val="none" w:sz="0" w:space="0" w:color="auto"/>
        <w:left w:val="none" w:sz="0" w:space="0" w:color="auto"/>
        <w:bottom w:val="none" w:sz="0" w:space="0" w:color="auto"/>
        <w:right w:val="none" w:sz="0" w:space="0" w:color="auto"/>
      </w:divBdr>
    </w:div>
    <w:div w:id="106714693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8">
          <w:marLeft w:val="0"/>
          <w:marRight w:val="0"/>
          <w:marTop w:val="0"/>
          <w:marBottom w:val="0"/>
          <w:divBdr>
            <w:top w:val="none" w:sz="0" w:space="0" w:color="auto"/>
            <w:left w:val="none" w:sz="0" w:space="0" w:color="auto"/>
            <w:bottom w:val="none" w:sz="0" w:space="0" w:color="auto"/>
            <w:right w:val="none" w:sz="0" w:space="0" w:color="auto"/>
          </w:divBdr>
          <w:divsChild>
            <w:div w:id="141587257">
              <w:marLeft w:val="0"/>
              <w:marRight w:val="0"/>
              <w:marTop w:val="0"/>
              <w:marBottom w:val="0"/>
              <w:divBdr>
                <w:top w:val="none" w:sz="0" w:space="0" w:color="auto"/>
                <w:left w:val="none" w:sz="0" w:space="0" w:color="auto"/>
                <w:bottom w:val="none" w:sz="0" w:space="0" w:color="auto"/>
                <w:right w:val="none" w:sz="0" w:space="0" w:color="auto"/>
              </w:divBdr>
            </w:div>
          </w:divsChild>
        </w:div>
        <w:div w:id="612713175">
          <w:marLeft w:val="0"/>
          <w:marRight w:val="0"/>
          <w:marTop w:val="0"/>
          <w:marBottom w:val="0"/>
          <w:divBdr>
            <w:top w:val="none" w:sz="0" w:space="0" w:color="auto"/>
            <w:left w:val="none" w:sz="0" w:space="0" w:color="auto"/>
            <w:bottom w:val="none" w:sz="0" w:space="0" w:color="auto"/>
            <w:right w:val="none" w:sz="0" w:space="0" w:color="auto"/>
          </w:divBdr>
        </w:div>
      </w:divsChild>
    </w:div>
    <w:div w:id="1250769920">
      <w:bodyDiv w:val="1"/>
      <w:marLeft w:val="0"/>
      <w:marRight w:val="0"/>
      <w:marTop w:val="0"/>
      <w:marBottom w:val="0"/>
      <w:divBdr>
        <w:top w:val="none" w:sz="0" w:space="0" w:color="auto"/>
        <w:left w:val="none" w:sz="0" w:space="0" w:color="auto"/>
        <w:bottom w:val="none" w:sz="0" w:space="0" w:color="auto"/>
        <w:right w:val="none" w:sz="0" w:space="0" w:color="auto"/>
      </w:divBdr>
    </w:div>
    <w:div w:id="2105766070">
      <w:bodyDiv w:val="1"/>
      <w:marLeft w:val="0"/>
      <w:marRight w:val="0"/>
      <w:marTop w:val="0"/>
      <w:marBottom w:val="0"/>
      <w:divBdr>
        <w:top w:val="none" w:sz="0" w:space="0" w:color="auto"/>
        <w:left w:val="none" w:sz="0" w:space="0" w:color="auto"/>
        <w:bottom w:val="none" w:sz="0" w:space="0" w:color="auto"/>
        <w:right w:val="none" w:sz="0" w:space="0" w:color="auto"/>
      </w:divBdr>
      <w:divsChild>
        <w:div w:id="1452363961">
          <w:marLeft w:val="0"/>
          <w:marRight w:val="0"/>
          <w:marTop w:val="0"/>
          <w:marBottom w:val="0"/>
          <w:divBdr>
            <w:top w:val="none" w:sz="0" w:space="0" w:color="auto"/>
            <w:left w:val="none" w:sz="0" w:space="0" w:color="auto"/>
            <w:bottom w:val="none" w:sz="0" w:space="0" w:color="auto"/>
            <w:right w:val="none" w:sz="0" w:space="0" w:color="auto"/>
          </w:divBdr>
        </w:div>
        <w:div w:id="1773937652">
          <w:marLeft w:val="0"/>
          <w:marRight w:val="0"/>
          <w:marTop w:val="0"/>
          <w:marBottom w:val="0"/>
          <w:divBdr>
            <w:top w:val="none" w:sz="0" w:space="0" w:color="auto"/>
            <w:left w:val="none" w:sz="0" w:space="0" w:color="auto"/>
            <w:bottom w:val="none" w:sz="0" w:space="0" w:color="auto"/>
            <w:right w:val="none" w:sz="0" w:space="0" w:color="auto"/>
          </w:divBdr>
        </w:div>
        <w:div w:id="1407073833">
          <w:marLeft w:val="0"/>
          <w:marRight w:val="0"/>
          <w:marTop w:val="0"/>
          <w:marBottom w:val="0"/>
          <w:divBdr>
            <w:top w:val="none" w:sz="0" w:space="0" w:color="auto"/>
            <w:left w:val="none" w:sz="0" w:space="0" w:color="auto"/>
            <w:bottom w:val="none" w:sz="0" w:space="0" w:color="auto"/>
            <w:right w:val="none" w:sz="0" w:space="0" w:color="auto"/>
          </w:divBdr>
          <w:divsChild>
            <w:div w:id="212348223">
              <w:marLeft w:val="-75"/>
              <w:marRight w:val="0"/>
              <w:marTop w:val="30"/>
              <w:marBottom w:val="30"/>
              <w:divBdr>
                <w:top w:val="none" w:sz="0" w:space="0" w:color="auto"/>
                <w:left w:val="none" w:sz="0" w:space="0" w:color="auto"/>
                <w:bottom w:val="none" w:sz="0" w:space="0" w:color="auto"/>
                <w:right w:val="none" w:sz="0" w:space="0" w:color="auto"/>
              </w:divBdr>
              <w:divsChild>
                <w:div w:id="166218297">
                  <w:marLeft w:val="0"/>
                  <w:marRight w:val="0"/>
                  <w:marTop w:val="0"/>
                  <w:marBottom w:val="0"/>
                  <w:divBdr>
                    <w:top w:val="none" w:sz="0" w:space="0" w:color="auto"/>
                    <w:left w:val="none" w:sz="0" w:space="0" w:color="auto"/>
                    <w:bottom w:val="none" w:sz="0" w:space="0" w:color="auto"/>
                    <w:right w:val="none" w:sz="0" w:space="0" w:color="auto"/>
                  </w:divBdr>
                  <w:divsChild>
                    <w:div w:id="1263612435">
                      <w:marLeft w:val="0"/>
                      <w:marRight w:val="0"/>
                      <w:marTop w:val="0"/>
                      <w:marBottom w:val="0"/>
                      <w:divBdr>
                        <w:top w:val="none" w:sz="0" w:space="0" w:color="auto"/>
                        <w:left w:val="none" w:sz="0" w:space="0" w:color="auto"/>
                        <w:bottom w:val="none" w:sz="0" w:space="0" w:color="auto"/>
                        <w:right w:val="none" w:sz="0" w:space="0" w:color="auto"/>
                      </w:divBdr>
                    </w:div>
                  </w:divsChild>
                </w:div>
                <w:div w:id="1788966331">
                  <w:marLeft w:val="0"/>
                  <w:marRight w:val="0"/>
                  <w:marTop w:val="0"/>
                  <w:marBottom w:val="0"/>
                  <w:divBdr>
                    <w:top w:val="none" w:sz="0" w:space="0" w:color="auto"/>
                    <w:left w:val="none" w:sz="0" w:space="0" w:color="auto"/>
                    <w:bottom w:val="none" w:sz="0" w:space="0" w:color="auto"/>
                    <w:right w:val="none" w:sz="0" w:space="0" w:color="auto"/>
                  </w:divBdr>
                  <w:divsChild>
                    <w:div w:id="349646574">
                      <w:marLeft w:val="0"/>
                      <w:marRight w:val="0"/>
                      <w:marTop w:val="0"/>
                      <w:marBottom w:val="0"/>
                      <w:divBdr>
                        <w:top w:val="none" w:sz="0" w:space="0" w:color="auto"/>
                        <w:left w:val="none" w:sz="0" w:space="0" w:color="auto"/>
                        <w:bottom w:val="none" w:sz="0" w:space="0" w:color="auto"/>
                        <w:right w:val="none" w:sz="0" w:space="0" w:color="auto"/>
                      </w:divBdr>
                    </w:div>
                  </w:divsChild>
                </w:div>
                <w:div w:id="164563409">
                  <w:marLeft w:val="0"/>
                  <w:marRight w:val="0"/>
                  <w:marTop w:val="0"/>
                  <w:marBottom w:val="0"/>
                  <w:divBdr>
                    <w:top w:val="none" w:sz="0" w:space="0" w:color="auto"/>
                    <w:left w:val="none" w:sz="0" w:space="0" w:color="auto"/>
                    <w:bottom w:val="none" w:sz="0" w:space="0" w:color="auto"/>
                    <w:right w:val="none" w:sz="0" w:space="0" w:color="auto"/>
                  </w:divBdr>
                  <w:divsChild>
                    <w:div w:id="545409266">
                      <w:marLeft w:val="0"/>
                      <w:marRight w:val="0"/>
                      <w:marTop w:val="0"/>
                      <w:marBottom w:val="0"/>
                      <w:divBdr>
                        <w:top w:val="none" w:sz="0" w:space="0" w:color="auto"/>
                        <w:left w:val="none" w:sz="0" w:space="0" w:color="auto"/>
                        <w:bottom w:val="none" w:sz="0" w:space="0" w:color="auto"/>
                        <w:right w:val="none" w:sz="0" w:space="0" w:color="auto"/>
                      </w:divBdr>
                    </w:div>
                  </w:divsChild>
                </w:div>
                <w:div w:id="386225734">
                  <w:marLeft w:val="0"/>
                  <w:marRight w:val="0"/>
                  <w:marTop w:val="0"/>
                  <w:marBottom w:val="0"/>
                  <w:divBdr>
                    <w:top w:val="none" w:sz="0" w:space="0" w:color="auto"/>
                    <w:left w:val="none" w:sz="0" w:space="0" w:color="auto"/>
                    <w:bottom w:val="none" w:sz="0" w:space="0" w:color="auto"/>
                    <w:right w:val="none" w:sz="0" w:space="0" w:color="auto"/>
                  </w:divBdr>
                  <w:divsChild>
                    <w:div w:id="882255795">
                      <w:marLeft w:val="0"/>
                      <w:marRight w:val="0"/>
                      <w:marTop w:val="0"/>
                      <w:marBottom w:val="0"/>
                      <w:divBdr>
                        <w:top w:val="none" w:sz="0" w:space="0" w:color="auto"/>
                        <w:left w:val="none" w:sz="0" w:space="0" w:color="auto"/>
                        <w:bottom w:val="none" w:sz="0" w:space="0" w:color="auto"/>
                        <w:right w:val="none" w:sz="0" w:space="0" w:color="auto"/>
                      </w:divBdr>
                    </w:div>
                  </w:divsChild>
                </w:div>
                <w:div w:id="2013218807">
                  <w:marLeft w:val="0"/>
                  <w:marRight w:val="0"/>
                  <w:marTop w:val="0"/>
                  <w:marBottom w:val="0"/>
                  <w:divBdr>
                    <w:top w:val="none" w:sz="0" w:space="0" w:color="auto"/>
                    <w:left w:val="none" w:sz="0" w:space="0" w:color="auto"/>
                    <w:bottom w:val="none" w:sz="0" w:space="0" w:color="auto"/>
                    <w:right w:val="none" w:sz="0" w:space="0" w:color="auto"/>
                  </w:divBdr>
                  <w:divsChild>
                    <w:div w:id="1373266383">
                      <w:marLeft w:val="0"/>
                      <w:marRight w:val="0"/>
                      <w:marTop w:val="0"/>
                      <w:marBottom w:val="0"/>
                      <w:divBdr>
                        <w:top w:val="none" w:sz="0" w:space="0" w:color="auto"/>
                        <w:left w:val="none" w:sz="0" w:space="0" w:color="auto"/>
                        <w:bottom w:val="none" w:sz="0" w:space="0" w:color="auto"/>
                        <w:right w:val="none" w:sz="0" w:space="0" w:color="auto"/>
                      </w:divBdr>
                    </w:div>
                  </w:divsChild>
                </w:div>
                <w:div w:id="350448514">
                  <w:marLeft w:val="0"/>
                  <w:marRight w:val="0"/>
                  <w:marTop w:val="0"/>
                  <w:marBottom w:val="0"/>
                  <w:divBdr>
                    <w:top w:val="none" w:sz="0" w:space="0" w:color="auto"/>
                    <w:left w:val="none" w:sz="0" w:space="0" w:color="auto"/>
                    <w:bottom w:val="none" w:sz="0" w:space="0" w:color="auto"/>
                    <w:right w:val="none" w:sz="0" w:space="0" w:color="auto"/>
                  </w:divBdr>
                  <w:divsChild>
                    <w:div w:id="15694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39332">
          <w:marLeft w:val="0"/>
          <w:marRight w:val="0"/>
          <w:marTop w:val="0"/>
          <w:marBottom w:val="0"/>
          <w:divBdr>
            <w:top w:val="none" w:sz="0" w:space="0" w:color="auto"/>
            <w:left w:val="none" w:sz="0" w:space="0" w:color="auto"/>
            <w:bottom w:val="none" w:sz="0" w:space="0" w:color="auto"/>
            <w:right w:val="none" w:sz="0" w:space="0" w:color="auto"/>
          </w:divBdr>
        </w:div>
        <w:div w:id="484786120">
          <w:marLeft w:val="0"/>
          <w:marRight w:val="0"/>
          <w:marTop w:val="0"/>
          <w:marBottom w:val="0"/>
          <w:divBdr>
            <w:top w:val="none" w:sz="0" w:space="0" w:color="auto"/>
            <w:left w:val="none" w:sz="0" w:space="0" w:color="auto"/>
            <w:bottom w:val="none" w:sz="0" w:space="0" w:color="auto"/>
            <w:right w:val="none" w:sz="0" w:space="0" w:color="auto"/>
          </w:divBdr>
        </w:div>
        <w:div w:id="1943611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www.bocada.com/product-suppor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support@bocad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OneDrive%20-%20Bocada%20LLC\Shared%20Documents\Product%20Documentation%20Customer%20Facing\Templates\Bocada%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42F01758-AF97-4106-9E4E-2F0692EB7232}">
  <ds:schemaRefs>
    <ds:schemaRef ds:uri="http://schemas.openxmlformats.org/officeDocument/2006/bibliography"/>
  </ds:schemaRefs>
</ds:datastoreItem>
</file>

<file path=customXml/itemProps3.xml><?xml version="1.0" encoding="utf-8"?>
<ds:datastoreItem xmlns:ds="http://schemas.openxmlformats.org/officeDocument/2006/customXml" ds:itemID="{D2FB3BF1-6436-439D-B6E9-B57DBC7CF491}">
  <ds:schemaRefs>
    <ds:schemaRef ds:uri="287530da-d036-4e01-8d9f-60726ac42c4b"/>
    <ds:schemaRef ds:uri="http://purl.org/dc/terms/"/>
    <ds:schemaRef ds:uri="http://purl.org/dc/dcmitype/"/>
    <ds:schemaRef ds:uri="http://schemas.microsoft.com/office/2006/documentManagement/types"/>
    <ds:schemaRef ds:uri="http://purl.org/dc/elements/1.1/"/>
    <ds:schemaRef ds:uri="http://schemas.microsoft.com/office/2006/metadata/properties"/>
    <ds:schemaRef ds:uri="222e3b99-5dbd-4b84-bbbd-a4351ce636e0"/>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0113508A-9AD3-4117-A95C-86DEAAACF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Bocada Documentation Template.dotx</Template>
  <TotalTime>93</TotalTime>
  <Pages>9</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214</cp:revision>
  <cp:lastPrinted>2022-11-11T15:36:00Z</cp:lastPrinted>
  <dcterms:created xsi:type="dcterms:W3CDTF">2021-11-19T15:34:00Z</dcterms:created>
  <dcterms:modified xsi:type="dcterms:W3CDTF">2022-11-11T16:40:00Z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